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F821F8" w:rsidTr="00F821F8">
        <w:trPr>
          <w:trHeight w:val="11277"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F821F8" w:rsidRDefault="007C0CB8" w:rsidP="004B746C">
            <w:pPr>
              <w:pStyle w:val="Initials"/>
              <w:ind w:left="0"/>
              <w:jc w:val="left"/>
              <w:rPr>
                <w:rFonts w:ascii="New roman" w:hAnsi="New roman"/>
                <w:sz w:val="20"/>
              </w:rPr>
            </w:pPr>
            <w:r w:rsidRPr="00F821F8">
              <w:rPr>
                <w:rFonts w:ascii="New roman" w:hAnsi="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5F54043D" wp14:editId="353391B2">
                  <wp:simplePos x="0" y="0"/>
                  <wp:positionH relativeFrom="margin">
                    <wp:posOffset>89535</wp:posOffset>
                  </wp:positionH>
                  <wp:positionV relativeFrom="paragraph">
                    <wp:posOffset>-469265</wp:posOffset>
                  </wp:positionV>
                  <wp:extent cx="1724025" cy="1743075"/>
                  <wp:effectExtent l="76200" t="76200" r="85725" b="962025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ARWAR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74307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F821F8">
              <w:rPr>
                <w:rFonts w:ascii="New roman" w:hAnsi="New roman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66924F8" wp14:editId="5ABC069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C0CB8" w:rsidRPr="00D072AC" w:rsidRDefault="007C0CB8" w:rsidP="007C0CB8">
                                    <w:pPr>
                                      <w:jc w:val="center"/>
                                      <w:rPr>
                                        <w:rFonts w:ascii="New roman" w:hAnsi="New roman"/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 w:rsidRPr="00B22BB8">
                                      <w:rPr>
                                        <w:rFonts w:ascii="New roman" w:hAnsi="New roman"/>
                                        <w:b/>
                                        <w:bC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Sarwar Sami Hassan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id="Group 1" o:spid="_x0000_s1026" alt="Description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549e39 [3204]" stroked="f" strokeweight="1pt">
                        <v:textbox>
                          <w:txbxContent>
                            <w:p w:rsidR="007C0CB8" w:rsidRPr="00D072AC" w:rsidRDefault="007C0CB8" w:rsidP="007C0CB8">
                              <w:pPr>
                                <w:jc w:val="center"/>
                                <w:rPr>
                                  <w:rFonts w:ascii="New roman" w:hAnsi="New roman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B22BB8">
                                <w:rPr>
                                  <w:rFonts w:ascii="New roman" w:hAnsi="New roman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</w:rPr>
                                <w:t>Sarwar Sami Hassan</w:t>
                              </w:r>
                            </w:p>
                          </w:txbxContent>
                        </v:textbox>
                      </v:rect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549e39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F821F8" w:rsidRDefault="00F821F8" w:rsidP="00330D11">
            <w:pPr>
              <w:pStyle w:val="Heading3"/>
              <w:rPr>
                <w:rFonts w:ascii="New roman" w:hAnsi="New roman"/>
                <w:sz w:val="20"/>
                <w:szCs w:val="20"/>
              </w:rPr>
            </w:pPr>
          </w:p>
          <w:p w:rsidR="00F821F8" w:rsidRDefault="00F821F8" w:rsidP="00330D11">
            <w:pPr>
              <w:pStyle w:val="Heading3"/>
              <w:rPr>
                <w:rFonts w:ascii="New roman" w:hAnsi="New roman"/>
                <w:sz w:val="20"/>
                <w:szCs w:val="20"/>
              </w:rPr>
            </w:pPr>
          </w:p>
          <w:p w:rsidR="00F821F8" w:rsidRDefault="00F821F8" w:rsidP="00330D11">
            <w:pPr>
              <w:pStyle w:val="Heading3"/>
              <w:rPr>
                <w:rFonts w:ascii="New roman" w:hAnsi="New roman"/>
                <w:sz w:val="20"/>
                <w:szCs w:val="20"/>
              </w:rPr>
            </w:pPr>
          </w:p>
          <w:p w:rsidR="00F821F8" w:rsidRDefault="00F821F8" w:rsidP="00330D11">
            <w:pPr>
              <w:pStyle w:val="Heading3"/>
              <w:rPr>
                <w:rFonts w:ascii="New roman" w:hAnsi="New roman"/>
                <w:sz w:val="20"/>
                <w:szCs w:val="20"/>
              </w:rPr>
            </w:pPr>
          </w:p>
          <w:p w:rsidR="00A50939" w:rsidRPr="00F821F8" w:rsidRDefault="00330D11" w:rsidP="00F821F8">
            <w:pPr>
              <w:pStyle w:val="Heading3"/>
              <w:jc w:val="center"/>
              <w:rPr>
                <w:rFonts w:ascii="New roman" w:hAnsi="New roman"/>
                <w:b/>
                <w:bCs/>
                <w:sz w:val="28"/>
                <w:szCs w:val="32"/>
              </w:rPr>
            </w:pPr>
            <w:r w:rsidRPr="00F821F8">
              <w:rPr>
                <w:rFonts w:ascii="New roman" w:hAnsi="New roman"/>
                <w:b/>
                <w:bCs/>
                <w:sz w:val="28"/>
                <w:szCs w:val="32"/>
              </w:rPr>
              <w:t>Personal Data</w:t>
            </w:r>
          </w:p>
          <w:p w:rsidR="00330D11" w:rsidRPr="00D072AC" w:rsidRDefault="00330D11" w:rsidP="005222A9">
            <w:pPr>
              <w:pStyle w:val="Address"/>
              <w:spacing w:line="240" w:lineRule="auto"/>
              <w:jc w:val="both"/>
              <w:rPr>
                <w:rFonts w:ascii="New roman" w:hAnsi="New roman"/>
                <w:color w:val="auto"/>
                <w:sz w:val="20"/>
              </w:rPr>
            </w:pPr>
            <w:r w:rsidRPr="00D072AC">
              <w:rPr>
                <w:rFonts w:ascii="New roman" w:hAnsi="New roman"/>
                <w:b/>
                <w:bCs/>
                <w:color w:val="auto"/>
                <w:sz w:val="20"/>
              </w:rPr>
              <w:t>Name</w:t>
            </w:r>
            <w:r w:rsidRPr="00D072AC">
              <w:rPr>
                <w:rFonts w:ascii="New roman" w:hAnsi="New roman"/>
                <w:color w:val="auto"/>
                <w:sz w:val="20"/>
              </w:rPr>
              <w:t xml:space="preserve">: </w:t>
            </w:r>
            <w:proofErr w:type="spellStart"/>
            <w:r w:rsidR="005222A9">
              <w:rPr>
                <w:rFonts w:ascii="New roman" w:hAnsi="New roman"/>
                <w:color w:val="auto"/>
                <w:sz w:val="20"/>
              </w:rPr>
              <w:t>Nizzar</w:t>
            </w:r>
            <w:proofErr w:type="spellEnd"/>
            <w:r w:rsidR="005222A9">
              <w:rPr>
                <w:rFonts w:ascii="New roman" w:hAnsi="New roman"/>
                <w:color w:val="auto"/>
                <w:sz w:val="20"/>
              </w:rPr>
              <w:t xml:space="preserve"> </w:t>
            </w:r>
            <w:proofErr w:type="spellStart"/>
            <w:r w:rsidR="005222A9">
              <w:rPr>
                <w:rFonts w:ascii="New roman" w:hAnsi="New roman"/>
                <w:color w:val="auto"/>
                <w:sz w:val="20"/>
              </w:rPr>
              <w:t>Ramazan</w:t>
            </w:r>
            <w:proofErr w:type="spellEnd"/>
            <w:r w:rsidR="005222A9">
              <w:rPr>
                <w:rFonts w:ascii="New roman" w:hAnsi="New roman"/>
                <w:color w:val="auto"/>
                <w:sz w:val="20"/>
              </w:rPr>
              <w:t xml:space="preserve"> </w:t>
            </w:r>
            <w:proofErr w:type="spellStart"/>
            <w:r w:rsidR="005222A9">
              <w:rPr>
                <w:rFonts w:ascii="New roman" w:hAnsi="New roman"/>
                <w:color w:val="auto"/>
                <w:sz w:val="20"/>
              </w:rPr>
              <w:t>Khudaida</w:t>
            </w:r>
            <w:proofErr w:type="spellEnd"/>
          </w:p>
          <w:p w:rsidR="00330D11" w:rsidRPr="00D072AC" w:rsidRDefault="00330D11" w:rsidP="005222A9">
            <w:pPr>
              <w:pStyle w:val="Address"/>
              <w:spacing w:line="240" w:lineRule="auto"/>
              <w:jc w:val="both"/>
              <w:rPr>
                <w:rFonts w:ascii="New roman" w:hAnsi="New roman"/>
                <w:color w:val="auto"/>
                <w:sz w:val="20"/>
              </w:rPr>
            </w:pPr>
            <w:r w:rsidRPr="00D072AC">
              <w:rPr>
                <w:rFonts w:ascii="New roman" w:hAnsi="New roman"/>
                <w:b/>
                <w:bCs/>
                <w:color w:val="auto"/>
                <w:sz w:val="20"/>
              </w:rPr>
              <w:t>Mobile:</w:t>
            </w:r>
            <w:r w:rsidRPr="00D072AC">
              <w:rPr>
                <w:rFonts w:ascii="New roman" w:hAnsi="New roman"/>
                <w:color w:val="auto"/>
                <w:sz w:val="20"/>
              </w:rPr>
              <w:t xml:space="preserve"> 0750-</w:t>
            </w:r>
            <w:r w:rsidR="005222A9">
              <w:rPr>
                <w:rFonts w:ascii="New roman" w:hAnsi="New roman"/>
                <w:color w:val="auto"/>
                <w:sz w:val="20"/>
              </w:rPr>
              <w:t>7738545</w:t>
            </w:r>
          </w:p>
          <w:p w:rsidR="00330D11" w:rsidRPr="00D072AC" w:rsidRDefault="00330D11" w:rsidP="005222A9">
            <w:pPr>
              <w:pStyle w:val="Address"/>
              <w:spacing w:line="240" w:lineRule="auto"/>
              <w:jc w:val="both"/>
              <w:rPr>
                <w:rFonts w:ascii="New roman" w:hAnsi="New roman"/>
                <w:color w:val="auto"/>
                <w:sz w:val="20"/>
              </w:rPr>
            </w:pPr>
            <w:r w:rsidRPr="00D072AC">
              <w:rPr>
                <w:rFonts w:ascii="New roman" w:hAnsi="New roman"/>
                <w:b/>
                <w:bCs/>
                <w:color w:val="auto"/>
                <w:sz w:val="20"/>
              </w:rPr>
              <w:t>Email</w:t>
            </w:r>
            <w:r w:rsidRPr="00D072AC">
              <w:rPr>
                <w:rFonts w:ascii="New roman" w:hAnsi="New roman"/>
                <w:color w:val="auto"/>
                <w:sz w:val="20"/>
              </w:rPr>
              <w:t>:</w:t>
            </w:r>
            <w:r w:rsidR="00B22BB8" w:rsidRPr="00D072AC">
              <w:rPr>
                <w:rFonts w:ascii="New roman" w:hAnsi="New roman"/>
                <w:color w:val="auto"/>
                <w:sz w:val="20"/>
              </w:rPr>
              <w:t xml:space="preserve"> </w:t>
            </w:r>
            <w:hyperlink r:id="rId10" w:history="1">
              <w:r w:rsidR="005222A9" w:rsidRPr="003D1C4F">
                <w:rPr>
                  <w:rStyle w:val="Hyperlink"/>
                  <w:szCs w:val="18"/>
                </w:rPr>
                <w:t>cargreen31@gmail.com</w:t>
              </w:r>
            </w:hyperlink>
          </w:p>
          <w:p w:rsidR="00330D11" w:rsidRPr="00D072AC" w:rsidRDefault="00330D11" w:rsidP="005222A9">
            <w:pPr>
              <w:pStyle w:val="Address"/>
              <w:spacing w:line="240" w:lineRule="auto"/>
              <w:jc w:val="both"/>
              <w:rPr>
                <w:rFonts w:ascii="New roman" w:hAnsi="New roman"/>
                <w:color w:val="auto"/>
                <w:sz w:val="20"/>
              </w:rPr>
            </w:pPr>
            <w:r w:rsidRPr="00D072AC">
              <w:rPr>
                <w:rFonts w:ascii="New roman" w:hAnsi="New roman"/>
                <w:b/>
                <w:bCs/>
                <w:color w:val="auto"/>
                <w:sz w:val="20"/>
              </w:rPr>
              <w:t>Date of Birth:</w:t>
            </w:r>
            <w:r w:rsidRPr="00D072AC">
              <w:rPr>
                <w:rFonts w:ascii="New roman" w:hAnsi="New roman"/>
                <w:color w:val="auto"/>
                <w:sz w:val="20"/>
              </w:rPr>
              <w:t xml:space="preserve"> </w:t>
            </w:r>
            <w:r w:rsidR="005222A9">
              <w:rPr>
                <w:rFonts w:ascii="New roman" w:hAnsi="New roman"/>
                <w:color w:val="auto"/>
                <w:sz w:val="20"/>
              </w:rPr>
              <w:t>8</w:t>
            </w:r>
            <w:r w:rsidRPr="00D072AC">
              <w:rPr>
                <w:rFonts w:ascii="New roman" w:hAnsi="New roman"/>
                <w:color w:val="auto"/>
                <w:sz w:val="20"/>
                <w:vertAlign w:val="superscript"/>
              </w:rPr>
              <w:t>nd</w:t>
            </w:r>
            <w:r w:rsidRPr="00D072AC">
              <w:rPr>
                <w:rFonts w:ascii="New roman" w:hAnsi="New roman"/>
                <w:color w:val="auto"/>
                <w:sz w:val="20"/>
              </w:rPr>
              <w:t xml:space="preserve"> </w:t>
            </w:r>
            <w:r w:rsidR="005222A9">
              <w:rPr>
                <w:rFonts w:ascii="New roman" w:hAnsi="New roman"/>
                <w:color w:val="auto"/>
                <w:sz w:val="20"/>
              </w:rPr>
              <w:t>Oct</w:t>
            </w:r>
            <w:r w:rsidRPr="00D072AC">
              <w:rPr>
                <w:rFonts w:ascii="New roman" w:hAnsi="New roman"/>
                <w:color w:val="auto"/>
                <w:sz w:val="20"/>
              </w:rPr>
              <w:t xml:space="preserve"> 19</w:t>
            </w:r>
            <w:r w:rsidR="005222A9">
              <w:rPr>
                <w:rFonts w:ascii="New roman" w:hAnsi="New roman"/>
                <w:color w:val="auto"/>
                <w:sz w:val="20"/>
              </w:rPr>
              <w:t>87</w:t>
            </w:r>
          </w:p>
          <w:p w:rsidR="00330D11" w:rsidRPr="00D072AC" w:rsidRDefault="00330D11" w:rsidP="005222A9">
            <w:pPr>
              <w:pStyle w:val="Address"/>
              <w:spacing w:line="240" w:lineRule="auto"/>
              <w:jc w:val="both"/>
              <w:rPr>
                <w:rFonts w:ascii="New roman" w:hAnsi="New roman"/>
                <w:color w:val="auto"/>
                <w:sz w:val="20"/>
              </w:rPr>
            </w:pPr>
            <w:r w:rsidRPr="00D072AC">
              <w:rPr>
                <w:rFonts w:ascii="New roman" w:hAnsi="New roman"/>
                <w:b/>
                <w:bCs/>
                <w:color w:val="auto"/>
                <w:sz w:val="20"/>
              </w:rPr>
              <w:t>Address</w:t>
            </w:r>
            <w:r w:rsidR="00B22BB8" w:rsidRPr="00D072AC">
              <w:rPr>
                <w:rFonts w:ascii="New roman" w:hAnsi="New roman"/>
                <w:color w:val="auto"/>
                <w:sz w:val="20"/>
              </w:rPr>
              <w:t xml:space="preserve">: </w:t>
            </w:r>
            <w:proofErr w:type="spellStart"/>
            <w:r w:rsidR="005222A9">
              <w:rPr>
                <w:rFonts w:ascii="New roman" w:hAnsi="New roman"/>
                <w:color w:val="auto"/>
                <w:sz w:val="20"/>
              </w:rPr>
              <w:t>Rovia-Duhok</w:t>
            </w:r>
            <w:proofErr w:type="spellEnd"/>
            <w:r w:rsidRPr="00D072AC">
              <w:rPr>
                <w:rFonts w:ascii="New roman" w:hAnsi="New roman"/>
                <w:color w:val="auto"/>
                <w:sz w:val="20"/>
              </w:rPr>
              <w:t xml:space="preserve"> / Kurdistan</w:t>
            </w:r>
          </w:p>
          <w:p w:rsidR="002C2CDD" w:rsidRPr="00D072AC" w:rsidRDefault="00330D11" w:rsidP="00330D11">
            <w:pPr>
              <w:pStyle w:val="Address"/>
              <w:spacing w:line="240" w:lineRule="auto"/>
              <w:jc w:val="both"/>
              <w:rPr>
                <w:rFonts w:ascii="New roman" w:hAnsi="New roman"/>
                <w:color w:val="auto"/>
                <w:sz w:val="20"/>
              </w:rPr>
            </w:pPr>
            <w:r w:rsidRPr="00D072AC">
              <w:rPr>
                <w:rFonts w:ascii="New roman" w:hAnsi="New roman"/>
                <w:b/>
                <w:bCs/>
                <w:color w:val="auto"/>
                <w:sz w:val="20"/>
              </w:rPr>
              <w:t>Nationality</w:t>
            </w:r>
            <w:r w:rsidRPr="00D072AC">
              <w:rPr>
                <w:rFonts w:ascii="New roman" w:hAnsi="New roman"/>
                <w:color w:val="auto"/>
                <w:sz w:val="20"/>
              </w:rPr>
              <w:t xml:space="preserve">: Kurdish-Iraq </w:t>
            </w:r>
          </w:p>
          <w:p w:rsidR="002C2CDD" w:rsidRPr="00F821F8" w:rsidRDefault="001E7829" w:rsidP="00C354BE">
            <w:pPr>
              <w:pStyle w:val="Heading3"/>
              <w:jc w:val="center"/>
              <w:rPr>
                <w:rFonts w:ascii="New roman" w:hAnsi="New roman"/>
                <w:sz w:val="20"/>
                <w:szCs w:val="20"/>
              </w:rPr>
            </w:pPr>
            <w:sdt>
              <w:sdtPr>
                <w:rPr>
                  <w:rFonts w:ascii="New roman" w:hAnsi="New roman"/>
                  <w:sz w:val="20"/>
                  <w:szCs w:val="20"/>
                </w:rPr>
                <w:alias w:val="Skills:"/>
                <w:tag w:val="Skills:"/>
                <w:id w:val="1490835561"/>
                <w:placeholder>
                  <w:docPart w:val="BF72CB74D3C14E3F974D2AABA8B27902"/>
                </w:placeholder>
                <w:showingPlcHdr/>
              </w:sdtPr>
              <w:sdtEndPr/>
              <w:sdtContent>
                <w:r w:rsidR="002C2CDD" w:rsidRPr="00F821F8">
                  <w:rPr>
                    <w:rFonts w:ascii="New roman" w:hAnsi="New roman"/>
                    <w:b/>
                    <w:bCs/>
                    <w:sz w:val="28"/>
                    <w:szCs w:val="28"/>
                  </w:rPr>
                  <w:t>Skills</w:t>
                </w:r>
              </w:sdtContent>
            </w:sdt>
          </w:p>
          <w:p w:rsidR="00C354BE" w:rsidRPr="00F821F8" w:rsidRDefault="00890246" w:rsidP="00C354BE">
            <w:pPr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I have wide range of in</w:t>
            </w:r>
            <w:r w:rsidR="00C354BE" w:rsidRPr="00F821F8">
              <w:rPr>
                <w:rFonts w:ascii="New roman" w:hAnsi="New roman"/>
              </w:rPr>
              <w:t xml:space="preserve">formation on </w:t>
            </w:r>
            <w:proofErr w:type="gramStart"/>
            <w:r w:rsidR="00C354BE" w:rsidRPr="00F821F8">
              <w:rPr>
                <w:rFonts w:ascii="New roman" w:hAnsi="New roman"/>
              </w:rPr>
              <w:t>computer</w:t>
            </w:r>
            <w:r w:rsidR="00A63B55">
              <w:rPr>
                <w:rFonts w:ascii="New roman" w:hAnsi="New roman"/>
              </w:rPr>
              <w:t xml:space="preserve"> </w:t>
            </w:r>
            <w:r w:rsidR="00C354BE" w:rsidRPr="00F821F8">
              <w:rPr>
                <w:rFonts w:ascii="New roman" w:hAnsi="New roman"/>
              </w:rPr>
              <w:t xml:space="preserve"> programs</w:t>
            </w:r>
            <w:proofErr w:type="gramEnd"/>
            <w:r w:rsidR="00C354BE" w:rsidRPr="00F821F8">
              <w:rPr>
                <w:rFonts w:ascii="New roman" w:hAnsi="New roman"/>
              </w:rPr>
              <w:t>.</w:t>
            </w:r>
          </w:p>
          <w:p w:rsidR="00C354BE" w:rsidRPr="00F821F8" w:rsidRDefault="00C354BE" w:rsidP="00C354BE">
            <w:pPr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I  know all</w:t>
            </w:r>
            <w:r w:rsidR="00890246" w:rsidRPr="00F821F8">
              <w:rPr>
                <w:rFonts w:ascii="New roman" w:hAnsi="New roman"/>
              </w:rPr>
              <w:t xml:space="preserve"> Microsoft programs</w:t>
            </w:r>
          </w:p>
          <w:p w:rsidR="00C354BE" w:rsidRPr="00F821F8" w:rsidRDefault="00890246" w:rsidP="0051689C">
            <w:pPr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 xml:space="preserve">I also have great experience working on, </w:t>
            </w:r>
            <w:r w:rsidR="0051689C">
              <w:rPr>
                <w:rFonts w:ascii="New roman" w:hAnsi="New roman"/>
              </w:rPr>
              <w:t>translation</w:t>
            </w:r>
            <w:r w:rsidR="004678CE" w:rsidRPr="00F821F8">
              <w:rPr>
                <w:rFonts w:ascii="New roman" w:hAnsi="New roman"/>
              </w:rPr>
              <w:t>, camera</w:t>
            </w:r>
            <w:r w:rsidRPr="00F821F8">
              <w:rPr>
                <w:rFonts w:ascii="New roman" w:hAnsi="New roman"/>
              </w:rPr>
              <w:t xml:space="preserve">, </w:t>
            </w:r>
            <w:r w:rsidR="00896BAB" w:rsidRPr="00F821F8">
              <w:rPr>
                <w:rFonts w:ascii="New roman" w:hAnsi="New roman"/>
              </w:rPr>
              <w:t xml:space="preserve">and social </w:t>
            </w:r>
            <w:r w:rsidR="00C354BE" w:rsidRPr="00F821F8">
              <w:rPr>
                <w:rFonts w:ascii="New roman" w:hAnsi="New roman"/>
              </w:rPr>
              <w:t>network.</w:t>
            </w:r>
          </w:p>
          <w:p w:rsidR="00741125" w:rsidRPr="00F821F8" w:rsidRDefault="00896BAB" w:rsidP="00C354BE">
            <w:pPr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 xml:space="preserve"> I have good informatio</w:t>
            </w:r>
            <w:r w:rsidR="00C354BE" w:rsidRPr="00F821F8">
              <w:rPr>
                <w:rFonts w:ascii="New roman" w:hAnsi="New roman"/>
              </w:rPr>
              <w:t>n about using Photoshop.</w:t>
            </w:r>
          </w:p>
          <w:p w:rsidR="00BB66DD" w:rsidRPr="00F821F8" w:rsidRDefault="001E7829" w:rsidP="00BB66DD">
            <w:pPr>
              <w:pStyle w:val="Heading3"/>
              <w:jc w:val="center"/>
              <w:rPr>
                <w:rFonts w:ascii="New roman" w:hAnsi="New roman"/>
                <w:b/>
                <w:bCs/>
                <w:sz w:val="28"/>
                <w:szCs w:val="32"/>
              </w:rPr>
            </w:pPr>
            <w:sdt>
              <w:sdtPr>
                <w:rPr>
                  <w:rFonts w:ascii="New roman" w:hAnsi="New roman"/>
                  <w:sz w:val="20"/>
                  <w:szCs w:val="20"/>
                </w:rPr>
                <w:alias w:val="Skills:"/>
                <w:tag w:val="Skills:"/>
                <w:id w:val="-408999634"/>
                <w:placeholder>
                  <w:docPart w:val="1F6018E5B3FE4AD69F5AED507F0B53D8"/>
                </w:placeholder>
              </w:sdtPr>
              <w:sdtEndPr>
                <w:rPr>
                  <w:b/>
                  <w:bCs/>
                  <w:sz w:val="28"/>
                  <w:szCs w:val="32"/>
                </w:rPr>
              </w:sdtEndPr>
              <w:sdtContent>
                <w:r w:rsidR="00BB66DD" w:rsidRPr="00F821F8">
                  <w:rPr>
                    <w:rFonts w:ascii="New roman" w:hAnsi="New roman"/>
                    <w:b/>
                    <w:bCs/>
                    <w:sz w:val="28"/>
                    <w:szCs w:val="32"/>
                  </w:rPr>
                  <w:t>Language</w:t>
                </w:r>
              </w:sdtContent>
            </w:sdt>
          </w:p>
          <w:p w:rsidR="00BB66DD" w:rsidRPr="00F821F8" w:rsidRDefault="00BB66DD" w:rsidP="00BB66DD">
            <w:pPr>
              <w:jc w:val="center"/>
              <w:rPr>
                <w:rFonts w:ascii="New roman" w:hAnsi="New roman"/>
                <w:b/>
                <w:bCs/>
              </w:rPr>
            </w:pPr>
            <w:r w:rsidRPr="00F821F8">
              <w:rPr>
                <w:rFonts w:ascii="New roman" w:hAnsi="New roman"/>
                <w:b/>
                <w:bCs/>
              </w:rPr>
              <w:t>Kurdish – Native</w:t>
            </w:r>
          </w:p>
          <w:p w:rsidR="00BB66DD" w:rsidRPr="00F821F8" w:rsidRDefault="00BB66DD" w:rsidP="00BB66DD">
            <w:pPr>
              <w:jc w:val="center"/>
              <w:rPr>
                <w:rFonts w:ascii="New roman" w:hAnsi="New roman"/>
                <w:b/>
                <w:bCs/>
              </w:rPr>
            </w:pPr>
          </w:p>
          <w:p w:rsidR="00BB66DD" w:rsidRPr="00F821F8" w:rsidRDefault="00BB66DD" w:rsidP="00BB66DD">
            <w:pPr>
              <w:jc w:val="center"/>
              <w:rPr>
                <w:rFonts w:ascii="New roman" w:hAnsi="New roman"/>
                <w:b/>
                <w:bCs/>
              </w:rPr>
            </w:pPr>
            <w:r w:rsidRPr="00F821F8">
              <w:rPr>
                <w:rFonts w:ascii="New roman" w:hAnsi="New roman"/>
                <w:b/>
                <w:bCs/>
              </w:rPr>
              <w:t>English – Excellent</w:t>
            </w:r>
          </w:p>
          <w:p w:rsidR="00BB66DD" w:rsidRPr="00F821F8" w:rsidRDefault="00BB66DD" w:rsidP="00BB66DD">
            <w:pPr>
              <w:jc w:val="center"/>
              <w:rPr>
                <w:rFonts w:ascii="New roman" w:hAnsi="New roman"/>
                <w:b/>
                <w:bCs/>
              </w:rPr>
            </w:pPr>
          </w:p>
          <w:p w:rsidR="00BB66DD" w:rsidRPr="00F821F8" w:rsidRDefault="00BB66DD" w:rsidP="00BB66DD">
            <w:pPr>
              <w:jc w:val="center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  <w:b/>
                <w:bCs/>
              </w:rPr>
              <w:t>Arabic- Good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4B746C" w:rsidRDefault="004B746C"/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F821F8" w:rsidTr="004B746C">
              <w:trPr>
                <w:trHeight w:hRule="exact" w:val="1152"/>
              </w:trPr>
              <w:tc>
                <w:tcPr>
                  <w:tcW w:w="6732" w:type="dxa"/>
                  <w:vAlign w:val="center"/>
                </w:tcPr>
                <w:p w:rsidR="00C612DA" w:rsidRDefault="00C612DA" w:rsidP="007D68FE">
                  <w:pPr>
                    <w:pStyle w:val="Heading2"/>
                    <w:jc w:val="left"/>
                    <w:outlineLvl w:val="1"/>
                    <w:rPr>
                      <w:rFonts w:ascii="New roman" w:hAnsi="New roman"/>
                      <w:szCs w:val="20"/>
                    </w:rPr>
                  </w:pPr>
                </w:p>
                <w:p w:rsidR="004B746C" w:rsidRDefault="004B746C" w:rsidP="007D68FE">
                  <w:pPr>
                    <w:pStyle w:val="Heading2"/>
                    <w:jc w:val="left"/>
                    <w:outlineLvl w:val="1"/>
                    <w:rPr>
                      <w:rFonts w:ascii="New roman" w:hAnsi="New roman"/>
                      <w:szCs w:val="20"/>
                    </w:rPr>
                  </w:pPr>
                </w:p>
                <w:p w:rsidR="004B746C" w:rsidRPr="00F821F8" w:rsidRDefault="004B746C" w:rsidP="007D68FE">
                  <w:pPr>
                    <w:pStyle w:val="Heading2"/>
                    <w:jc w:val="left"/>
                    <w:outlineLvl w:val="1"/>
                    <w:rPr>
                      <w:rFonts w:ascii="New roman" w:hAnsi="New roman"/>
                      <w:szCs w:val="20"/>
                    </w:rPr>
                  </w:pPr>
                </w:p>
              </w:tc>
            </w:tr>
          </w:tbl>
          <w:p w:rsidR="00EB03D2" w:rsidRPr="00F821F8" w:rsidRDefault="00EB03D2" w:rsidP="00D072AC">
            <w:pPr>
              <w:pStyle w:val="Heading3"/>
              <w:jc w:val="center"/>
              <w:rPr>
                <w:rFonts w:ascii="New roman" w:hAnsi="New roman"/>
                <w:b/>
                <w:bCs/>
                <w:sz w:val="28"/>
                <w:szCs w:val="32"/>
              </w:rPr>
            </w:pPr>
            <w:r w:rsidRPr="00F821F8">
              <w:rPr>
                <w:rFonts w:ascii="New roman" w:hAnsi="New roman"/>
                <w:b/>
                <w:bCs/>
                <w:sz w:val="28"/>
                <w:szCs w:val="32"/>
              </w:rPr>
              <w:t>about me</w:t>
            </w:r>
          </w:p>
          <w:p w:rsidR="002C2CDD" w:rsidRPr="00F821F8" w:rsidRDefault="00EB03D2" w:rsidP="00EB03D2">
            <w:pPr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I successfully combined my studies with work and other commitments showing myself to be self-motivated , organized and capable of</w:t>
            </w:r>
            <w:r w:rsidR="004B27F4">
              <w:rPr>
                <w:rFonts w:ascii="New roman" w:hAnsi="New roman"/>
              </w:rPr>
              <w:t xml:space="preserve"> </w:t>
            </w:r>
            <w:r w:rsidRPr="00F821F8">
              <w:rPr>
                <w:rFonts w:ascii="New roman" w:hAnsi="New roman"/>
              </w:rPr>
              <w:t xml:space="preserve"> working under pressure , I have clear , logical mind with a practical approach to problem solving and a drive to see things through to completion , I enjoy working on my own initiative or in a team . In short, I am reliable, trustworthy, hardworking and eager to learn.</w:t>
            </w:r>
          </w:p>
          <w:p w:rsidR="00EB03D2" w:rsidRPr="00F821F8" w:rsidRDefault="00EB03D2" w:rsidP="00F821F8">
            <w:pPr>
              <w:pStyle w:val="Heading3"/>
              <w:jc w:val="center"/>
              <w:rPr>
                <w:rFonts w:ascii="New roman" w:hAnsi="New roman"/>
                <w:b/>
                <w:bCs/>
                <w:sz w:val="28"/>
                <w:szCs w:val="32"/>
              </w:rPr>
            </w:pPr>
            <w:r w:rsidRPr="00F821F8">
              <w:rPr>
                <w:rFonts w:ascii="New roman" w:hAnsi="New roman"/>
                <w:b/>
                <w:bCs/>
                <w:sz w:val="28"/>
                <w:szCs w:val="32"/>
              </w:rPr>
              <w:t>experience</w:t>
            </w:r>
          </w:p>
          <w:p w:rsidR="00890246" w:rsidRPr="00F821F8" w:rsidRDefault="00890246" w:rsidP="00A63B55">
            <w:pPr>
              <w:pStyle w:val="ListParagraph"/>
              <w:numPr>
                <w:ilvl w:val="0"/>
                <w:numId w:val="4"/>
              </w:numPr>
              <w:spacing w:after="280"/>
              <w:rPr>
                <w:rFonts w:ascii="New roman" w:hAnsi="New roman"/>
                <w:b/>
                <w:bCs/>
                <w:sz w:val="20"/>
                <w:szCs w:val="20"/>
              </w:rPr>
            </w:pPr>
            <w:r w:rsidRPr="00F821F8">
              <w:rPr>
                <w:rFonts w:ascii="New roman" w:hAnsi="New roman"/>
                <w:sz w:val="20"/>
                <w:szCs w:val="20"/>
              </w:rPr>
              <w:t>I</w:t>
            </w:r>
            <w:r w:rsidR="0051689C">
              <w:rPr>
                <w:rFonts w:ascii="New roman" w:hAnsi="New roman"/>
                <w:sz w:val="20"/>
                <w:szCs w:val="20"/>
              </w:rPr>
              <w:t xml:space="preserve">`m  </w:t>
            </w:r>
            <w:r w:rsidR="00290776">
              <w:rPr>
                <w:rFonts w:ascii="New roman" w:hAnsi="New roman"/>
                <w:sz w:val="20"/>
                <w:szCs w:val="20"/>
              </w:rPr>
              <w:t xml:space="preserve"> working</w:t>
            </w:r>
            <w:r w:rsidRPr="00F821F8">
              <w:rPr>
                <w:rFonts w:ascii="New roman" w:hAnsi="New roman"/>
                <w:sz w:val="20"/>
                <w:szCs w:val="20"/>
              </w:rPr>
              <w:t xml:space="preserve"> as a </w:t>
            </w:r>
            <w:r w:rsidR="00290776">
              <w:rPr>
                <w:rFonts w:ascii="New roman" w:hAnsi="New roman"/>
                <w:sz w:val="20"/>
                <w:szCs w:val="20"/>
              </w:rPr>
              <w:t>Petitioner at Judicial Council</w:t>
            </w:r>
            <w:r w:rsidR="006E1599">
              <w:rPr>
                <w:rFonts w:ascii="New roman" w:hAnsi="New roman"/>
                <w:sz w:val="20"/>
                <w:szCs w:val="20"/>
              </w:rPr>
              <w:t xml:space="preserve"> &amp;</w:t>
            </w:r>
            <w:r w:rsidR="00290776">
              <w:rPr>
                <w:rFonts w:ascii="New roman" w:hAnsi="New roman"/>
                <w:sz w:val="20"/>
                <w:szCs w:val="20"/>
              </w:rPr>
              <w:t xml:space="preserve"> notary of </w:t>
            </w:r>
            <w:proofErr w:type="spellStart"/>
            <w:r w:rsidR="00290776">
              <w:rPr>
                <w:rFonts w:ascii="New roman" w:hAnsi="New roman"/>
                <w:sz w:val="20"/>
                <w:szCs w:val="20"/>
              </w:rPr>
              <w:t>Qasrok</w:t>
            </w:r>
            <w:proofErr w:type="spellEnd"/>
            <w:r w:rsidR="00A63B55">
              <w:rPr>
                <w:rFonts w:ascii="New roman" w:hAnsi="New roman"/>
                <w:sz w:val="20"/>
                <w:szCs w:val="20"/>
              </w:rPr>
              <w:t xml:space="preserve"> </w:t>
            </w:r>
            <w:r w:rsidR="00A63B55" w:rsidRPr="00F821F8">
              <w:rPr>
                <w:rFonts w:ascii="New roman" w:hAnsi="New roman"/>
                <w:sz w:val="20"/>
                <w:szCs w:val="20"/>
              </w:rPr>
              <w:t xml:space="preserve">for almost </w:t>
            </w:r>
            <w:r w:rsidR="00A63B55">
              <w:rPr>
                <w:rFonts w:ascii="New roman" w:hAnsi="New roman"/>
                <w:sz w:val="20"/>
                <w:szCs w:val="20"/>
              </w:rPr>
              <w:t>2</w:t>
            </w:r>
            <w:r w:rsidR="00A63B55" w:rsidRPr="00F821F8">
              <w:rPr>
                <w:rFonts w:ascii="New roman" w:hAnsi="New roman"/>
                <w:sz w:val="20"/>
                <w:szCs w:val="20"/>
              </w:rPr>
              <w:t xml:space="preserve"> years</w:t>
            </w:r>
            <w:r w:rsidRPr="00F821F8">
              <w:rPr>
                <w:rFonts w:ascii="New roman" w:hAnsi="New roman"/>
                <w:sz w:val="20"/>
                <w:szCs w:val="20"/>
              </w:rPr>
              <w:t>.</w:t>
            </w:r>
          </w:p>
          <w:p w:rsidR="00890246" w:rsidRPr="00F821F8" w:rsidRDefault="00890246" w:rsidP="00C354BE">
            <w:pPr>
              <w:pStyle w:val="ListParagraph"/>
              <w:numPr>
                <w:ilvl w:val="0"/>
                <w:numId w:val="4"/>
              </w:numPr>
              <w:spacing w:after="280"/>
              <w:rPr>
                <w:rFonts w:ascii="New roman" w:hAnsi="New roman"/>
                <w:b/>
                <w:bCs/>
                <w:sz w:val="20"/>
                <w:szCs w:val="20"/>
              </w:rPr>
            </w:pPr>
          </w:p>
          <w:p w:rsidR="00A63B55" w:rsidRDefault="00A63B55" w:rsidP="00A63B55">
            <w:pPr>
              <w:pStyle w:val="Heading3"/>
              <w:rPr>
                <w:rFonts w:ascii="New roman" w:hAnsi="New roman"/>
                <w:sz w:val="20"/>
                <w:szCs w:val="20"/>
              </w:rPr>
            </w:pPr>
          </w:p>
          <w:p w:rsidR="00A63B55" w:rsidRDefault="00A63B55" w:rsidP="00F821F8">
            <w:pPr>
              <w:pStyle w:val="Heading3"/>
              <w:jc w:val="center"/>
              <w:rPr>
                <w:rFonts w:ascii="New roman" w:hAnsi="New roman"/>
                <w:sz w:val="20"/>
                <w:szCs w:val="20"/>
              </w:rPr>
            </w:pPr>
          </w:p>
          <w:p w:rsidR="00A63B55" w:rsidRDefault="00A63B55" w:rsidP="00F821F8">
            <w:pPr>
              <w:pStyle w:val="Heading3"/>
              <w:jc w:val="center"/>
              <w:rPr>
                <w:rFonts w:ascii="New roman" w:hAnsi="New roman"/>
                <w:sz w:val="20"/>
                <w:szCs w:val="20"/>
              </w:rPr>
            </w:pPr>
          </w:p>
          <w:p w:rsidR="00A63B55" w:rsidRDefault="00A63B55" w:rsidP="00F821F8">
            <w:pPr>
              <w:pStyle w:val="Heading3"/>
              <w:jc w:val="center"/>
              <w:rPr>
                <w:rFonts w:ascii="New roman" w:hAnsi="New roman"/>
                <w:sz w:val="20"/>
                <w:szCs w:val="20"/>
              </w:rPr>
            </w:pPr>
          </w:p>
          <w:p w:rsidR="00A63B55" w:rsidRDefault="00A63B55" w:rsidP="00F821F8">
            <w:pPr>
              <w:pStyle w:val="Heading3"/>
              <w:jc w:val="center"/>
              <w:rPr>
                <w:rFonts w:ascii="New roman" w:hAnsi="New roman"/>
                <w:sz w:val="20"/>
                <w:szCs w:val="20"/>
              </w:rPr>
            </w:pPr>
          </w:p>
          <w:p w:rsidR="002C2CDD" w:rsidRPr="00F821F8" w:rsidRDefault="001E7829" w:rsidP="00F821F8">
            <w:pPr>
              <w:pStyle w:val="Heading3"/>
              <w:jc w:val="center"/>
              <w:rPr>
                <w:rFonts w:ascii="New roman" w:hAnsi="New roman"/>
                <w:b/>
                <w:bCs/>
                <w:sz w:val="28"/>
                <w:szCs w:val="28"/>
              </w:rPr>
            </w:pPr>
            <w:sdt>
              <w:sdtPr>
                <w:rPr>
                  <w:rFonts w:ascii="New roman" w:hAnsi="New roman"/>
                  <w:sz w:val="20"/>
                  <w:szCs w:val="20"/>
                </w:rPr>
                <w:alias w:val="Education:"/>
                <w:tag w:val="Education:"/>
                <w:id w:val="1349516922"/>
                <w:placeholder>
                  <w:docPart w:val="4900206E28EB42399E7BBA894BF6568D"/>
                </w:placeholder>
                <w:temporary/>
                <w:showingPlcHdr/>
              </w:sdtPr>
              <w:sdtEndPr>
                <w:rPr>
                  <w:b/>
                  <w:bCs/>
                  <w:sz w:val="28"/>
                  <w:szCs w:val="28"/>
                </w:rPr>
              </w:sdtEndPr>
              <w:sdtContent>
                <w:r w:rsidR="002C2CDD" w:rsidRPr="00F821F8">
                  <w:rPr>
                    <w:rFonts w:ascii="New roman" w:hAnsi="New roman"/>
                    <w:b/>
                    <w:bCs/>
                    <w:sz w:val="28"/>
                    <w:szCs w:val="28"/>
                  </w:rPr>
                  <w:t>Education</w:t>
                </w:r>
              </w:sdtContent>
            </w:sdt>
          </w:p>
          <w:p w:rsidR="005350CB" w:rsidRPr="00F821F8" w:rsidRDefault="000F14F2" w:rsidP="00A63B55">
            <w:pPr>
              <w:pStyle w:val="Heading4"/>
              <w:jc w:val="center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 xml:space="preserve">i already have </w:t>
            </w:r>
            <w:r w:rsidR="0051689C">
              <w:rPr>
                <w:rFonts w:ascii="New roman" w:hAnsi="New roman"/>
              </w:rPr>
              <w:t>DIPLOMA</w:t>
            </w:r>
            <w:r w:rsidRPr="00F821F8">
              <w:rPr>
                <w:rFonts w:ascii="New roman" w:hAnsi="New roman"/>
              </w:rPr>
              <w:t xml:space="preserve"> degree in </w:t>
            </w:r>
            <w:r w:rsidR="0051689C">
              <w:rPr>
                <w:rFonts w:ascii="New roman" w:hAnsi="New roman"/>
              </w:rPr>
              <w:t>ACCOUNTIN</w:t>
            </w:r>
            <w:r w:rsidRPr="00F821F8">
              <w:rPr>
                <w:rFonts w:ascii="New roman" w:hAnsi="New roman"/>
              </w:rPr>
              <w:t xml:space="preserve"> from </w:t>
            </w:r>
            <w:r w:rsidR="0051689C" w:rsidRPr="0051689C">
              <w:rPr>
                <w:rFonts w:ascii="New roman" w:hAnsi="New roman"/>
                <w:b/>
                <w:bCs/>
              </w:rPr>
              <w:t>SHEKHAN</w:t>
            </w:r>
            <w:r w:rsidR="0051689C">
              <w:rPr>
                <w:rFonts w:ascii="New roman" w:hAnsi="New roman"/>
              </w:rPr>
              <w:t xml:space="preserve"> TECHNICAL INSTITUTE</w:t>
            </w:r>
            <w:r w:rsidR="00705939" w:rsidRPr="00F821F8">
              <w:rPr>
                <w:rFonts w:ascii="New roman" w:hAnsi="New roman"/>
              </w:rPr>
              <w:t>.</w:t>
            </w:r>
          </w:p>
        </w:tc>
      </w:tr>
    </w:tbl>
    <w:p w:rsidR="00330D11" w:rsidRPr="00F821F8" w:rsidRDefault="00330D11">
      <w:pPr>
        <w:pStyle w:val="NoSpacing"/>
        <w:rPr>
          <w:rFonts w:ascii="New roman" w:hAnsi="New roman"/>
        </w:rPr>
      </w:pPr>
    </w:p>
    <w:p w:rsidR="00330D11" w:rsidRPr="00F821F8" w:rsidRDefault="00330D11">
      <w:pPr>
        <w:pStyle w:val="NoSpacing"/>
        <w:rPr>
          <w:rFonts w:ascii="New roman" w:hAnsi="New roman"/>
        </w:rPr>
      </w:pPr>
    </w:p>
    <w:p w:rsidR="00330D11" w:rsidRPr="00F821F8" w:rsidRDefault="00330D11">
      <w:pPr>
        <w:pStyle w:val="NoSpacing"/>
        <w:rPr>
          <w:rFonts w:ascii="New roman" w:hAnsi="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330D11" w:rsidRPr="00F821F8" w:rsidTr="00EB78CC">
        <w:tc>
          <w:tcPr>
            <w:tcW w:w="3780" w:type="dxa"/>
            <w:tcMar>
              <w:top w:w="504" w:type="dxa"/>
              <w:right w:w="720" w:type="dxa"/>
            </w:tcMar>
          </w:tcPr>
          <w:p w:rsidR="00330D11" w:rsidRPr="00F821F8" w:rsidRDefault="00BB66DD" w:rsidP="00F821F8">
            <w:pPr>
              <w:pStyle w:val="Heading3"/>
              <w:jc w:val="center"/>
              <w:rPr>
                <w:rFonts w:ascii="New roman" w:hAnsi="New roman"/>
                <w:b/>
                <w:bCs/>
                <w:sz w:val="28"/>
                <w:szCs w:val="32"/>
              </w:rPr>
            </w:pPr>
            <w:r w:rsidRPr="00F821F8">
              <w:rPr>
                <w:rFonts w:ascii="New roman" w:hAnsi="New roman"/>
                <w:b/>
                <w:bCs/>
                <w:sz w:val="28"/>
                <w:szCs w:val="32"/>
              </w:rPr>
              <w:t>certificates</w:t>
            </w:r>
          </w:p>
          <w:p w:rsidR="00BB66DD" w:rsidRDefault="00BB66DD" w:rsidP="006E1599">
            <w:pPr>
              <w:pStyle w:val="Heading4"/>
              <w:numPr>
                <w:ilvl w:val="0"/>
                <w:numId w:val="7"/>
              </w:numPr>
              <w:spacing w:line="240" w:lineRule="auto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 xml:space="preserve">i already have </w:t>
            </w:r>
            <w:r w:rsidR="006E1599">
              <w:rPr>
                <w:rFonts w:ascii="New roman" w:hAnsi="New roman"/>
              </w:rPr>
              <w:t>DIPLOMA</w:t>
            </w:r>
            <w:r w:rsidRPr="00F821F8">
              <w:rPr>
                <w:rFonts w:ascii="New roman" w:hAnsi="New roman"/>
              </w:rPr>
              <w:t xml:space="preserve"> degree in </w:t>
            </w:r>
            <w:r w:rsidR="006E1599">
              <w:rPr>
                <w:rFonts w:ascii="New roman" w:hAnsi="New roman"/>
              </w:rPr>
              <w:t xml:space="preserve">ACCOUNTIND </w:t>
            </w:r>
            <w:r w:rsidR="00377A92">
              <w:rPr>
                <w:rFonts w:ascii="New roman" w:hAnsi="New roman"/>
              </w:rPr>
              <w:t xml:space="preserve">from </w:t>
            </w:r>
            <w:r w:rsidR="006E1599">
              <w:rPr>
                <w:rFonts w:ascii="New roman" w:hAnsi="New roman"/>
              </w:rPr>
              <w:t>SHEKHAN TECHNICAL INSTITUTE</w:t>
            </w:r>
            <w:r w:rsidR="00377A92">
              <w:rPr>
                <w:rFonts w:ascii="New roman" w:hAnsi="New roman"/>
              </w:rPr>
              <w:t>.</w:t>
            </w:r>
          </w:p>
          <w:p w:rsidR="00377A92" w:rsidRPr="00F821F8" w:rsidRDefault="00377A92" w:rsidP="00377A92">
            <w:pPr>
              <w:pStyle w:val="Heading4"/>
              <w:spacing w:line="240" w:lineRule="auto"/>
              <w:ind w:left="720"/>
              <w:rPr>
                <w:rFonts w:ascii="New roman" w:hAnsi="New roman"/>
              </w:rPr>
            </w:pPr>
          </w:p>
          <w:p w:rsidR="00377A92" w:rsidRPr="00F821F8" w:rsidRDefault="00377A92" w:rsidP="00377A92">
            <w:pPr>
              <w:pStyle w:val="ListParagraph"/>
              <w:spacing w:after="280" w:line="240" w:lineRule="auto"/>
              <w:rPr>
                <w:rFonts w:ascii="New roman" w:hAnsi="New roman"/>
                <w:sz w:val="20"/>
                <w:szCs w:val="20"/>
              </w:rPr>
            </w:pPr>
          </w:p>
          <w:p w:rsidR="00330D11" w:rsidRPr="00F821F8" w:rsidRDefault="00330D11" w:rsidP="004E499F">
            <w:pPr>
              <w:pStyle w:val="ListParagraph"/>
              <w:numPr>
                <w:ilvl w:val="0"/>
                <w:numId w:val="7"/>
              </w:numPr>
              <w:spacing w:after="280" w:line="240" w:lineRule="auto"/>
              <w:rPr>
                <w:rFonts w:ascii="New roman" w:hAnsi="New roman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330D11" w:rsidRPr="00F821F8" w:rsidRDefault="00EB03D2" w:rsidP="004E499F">
            <w:pPr>
              <w:pStyle w:val="Heading3"/>
              <w:jc w:val="center"/>
              <w:rPr>
                <w:rFonts w:ascii="New roman" w:hAnsi="New roman"/>
                <w:b/>
                <w:bCs/>
                <w:sz w:val="20"/>
                <w:szCs w:val="20"/>
              </w:rPr>
            </w:pPr>
            <w:r w:rsidRPr="00F821F8">
              <w:rPr>
                <w:rFonts w:ascii="New roman" w:hAnsi="New roman"/>
                <w:b/>
                <w:bCs/>
                <w:sz w:val="28"/>
                <w:szCs w:val="32"/>
              </w:rPr>
              <w:t xml:space="preserve">experience of </w:t>
            </w:r>
            <w:r w:rsidR="004E499F">
              <w:rPr>
                <w:rFonts w:ascii="New roman" w:hAnsi="New roman"/>
                <w:b/>
                <w:bCs/>
                <w:sz w:val="28"/>
                <w:szCs w:val="32"/>
              </w:rPr>
              <w:t>WORKS</w:t>
            </w:r>
          </w:p>
          <w:p w:rsidR="00BB66DD" w:rsidRPr="00F821F8" w:rsidRDefault="00BB66DD" w:rsidP="004E499F">
            <w:pPr>
              <w:pStyle w:val="ListParagraph"/>
              <w:jc w:val="both"/>
              <w:rPr>
                <w:rFonts w:ascii="New roman" w:hAnsi="New roman"/>
                <w:b/>
                <w:bCs/>
                <w:sz w:val="20"/>
                <w:szCs w:val="20"/>
              </w:rPr>
            </w:pPr>
            <w:r w:rsidRPr="00F821F8">
              <w:rPr>
                <w:rFonts w:ascii="New roman" w:hAnsi="New roman"/>
                <w:b/>
                <w:bCs/>
                <w:sz w:val="24"/>
                <w:szCs w:val="24"/>
              </w:rPr>
              <w:t xml:space="preserve">In </w:t>
            </w:r>
            <w:r w:rsidR="004E499F">
              <w:rPr>
                <w:rFonts w:ascii="New roman" w:hAnsi="New roman"/>
                <w:b/>
                <w:bCs/>
                <w:sz w:val="24"/>
                <w:szCs w:val="24"/>
              </w:rPr>
              <w:t>QASROK JUDICIAL COUNCIL &amp; NOTARY</w:t>
            </w:r>
            <w:r w:rsidRPr="00F821F8">
              <w:rPr>
                <w:rFonts w:ascii="New roman" w:hAnsi="New roman"/>
                <w:b/>
                <w:bCs/>
                <w:sz w:val="24"/>
                <w:szCs w:val="24"/>
              </w:rPr>
              <w:t>: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</w:rPr>
            </w:pPr>
            <w:bookmarkStart w:id="0" w:name="_GoBack"/>
            <w:r w:rsidRPr="00F821F8">
              <w:rPr>
                <w:rFonts w:ascii="New roman" w:hAnsi="New roman"/>
              </w:rPr>
              <w:t>Taking</w:t>
            </w:r>
            <w:bookmarkEnd w:id="0"/>
            <w:r w:rsidRPr="00F821F8">
              <w:rPr>
                <w:rFonts w:ascii="New roman" w:hAnsi="New roman"/>
              </w:rPr>
              <w:t xml:space="preserve"> responsibility for the progress of a class of primary-age Students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Organizing the classroom and learning resources and creating displays to encourage a positive learning environment;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Planning, preparing and presenting lessons that cater for the needs of the whole ability range within their class.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Motivating Students with enthusiastic, imaginative presentation;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Maintaining discipline;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Preparing and marking work to facilitate positive student development;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Meeting requirements for the assessment and recording of students' development;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Providing feedback to parents on a student's progress at parents' evenings and other meetings;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Coordinating activities and resources within a specific area of the curriculum, and supporting colleagues in the delivery of this specialist area.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</w:rPr>
            </w:pPr>
            <w:r w:rsidRPr="00F821F8">
              <w:rPr>
                <w:rFonts w:ascii="New roman" w:hAnsi="New roman"/>
              </w:rPr>
              <w:t>Working with others to plan and coordinate work.</w:t>
            </w:r>
          </w:p>
          <w:p w:rsidR="00BB66DD" w:rsidRPr="00F821F8" w:rsidRDefault="00BB66DD" w:rsidP="00B22B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New roman" w:hAnsi="New roman"/>
                <w:color w:val="485D65"/>
              </w:rPr>
            </w:pPr>
            <w:r w:rsidRPr="00F821F8">
              <w:rPr>
                <w:rFonts w:ascii="New roman" w:hAnsi="New roman"/>
              </w:rPr>
              <w:t>Keeping up to date with changes and developments in the structure of the curriculum.</w:t>
            </w:r>
          </w:p>
          <w:p w:rsidR="00BB66DD" w:rsidRPr="00F821F8" w:rsidRDefault="00BB66DD" w:rsidP="00BB66D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New roman" w:hAnsi="New roman"/>
                <w:sz w:val="20"/>
                <w:szCs w:val="20"/>
              </w:rPr>
            </w:pPr>
            <w:r w:rsidRPr="00F821F8">
              <w:rPr>
                <w:rFonts w:ascii="New roman" w:hAnsi="New roman"/>
                <w:sz w:val="20"/>
                <w:szCs w:val="20"/>
              </w:rPr>
              <w:t>Planning, preparing and delivering lessons to all students in the class.</w:t>
            </w:r>
          </w:p>
          <w:p w:rsidR="00BB66DD" w:rsidRPr="00F821F8" w:rsidRDefault="00BB66DD" w:rsidP="00BB66DD">
            <w:pPr>
              <w:pStyle w:val="ListParagraph"/>
              <w:spacing w:after="0" w:line="240" w:lineRule="auto"/>
              <w:jc w:val="both"/>
              <w:rPr>
                <w:rFonts w:ascii="New roman" w:hAnsi="New roman"/>
                <w:sz w:val="20"/>
                <w:szCs w:val="20"/>
              </w:rPr>
            </w:pPr>
          </w:p>
          <w:p w:rsidR="00BB66DD" w:rsidRPr="00F821F8" w:rsidRDefault="00BB66DD" w:rsidP="00BB66DD">
            <w:pPr>
              <w:pStyle w:val="ListParagraph"/>
              <w:jc w:val="both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F821F8">
              <w:rPr>
                <w:rFonts w:ascii="New roman" w:hAnsi="New roman"/>
                <w:b/>
                <w:bCs/>
                <w:sz w:val="24"/>
                <w:szCs w:val="24"/>
              </w:rPr>
              <w:t>In Mustafa Shaban school:</w:t>
            </w:r>
          </w:p>
          <w:p w:rsidR="00BB66DD" w:rsidRPr="00F821F8" w:rsidRDefault="00BB66DD" w:rsidP="00BB66DD">
            <w:pPr>
              <w:pStyle w:val="ListParagraph"/>
              <w:jc w:val="both"/>
              <w:rPr>
                <w:rFonts w:ascii="New roman" w:hAnsi="New roman"/>
                <w:b/>
                <w:bCs/>
                <w:sz w:val="20"/>
                <w:szCs w:val="20"/>
              </w:rPr>
            </w:pPr>
          </w:p>
          <w:p w:rsidR="00BB66DD" w:rsidRPr="00F821F8" w:rsidRDefault="00BB66DD" w:rsidP="00BB66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New roman" w:hAnsi="New roman"/>
                <w:sz w:val="20"/>
                <w:szCs w:val="20"/>
              </w:rPr>
            </w:pPr>
            <w:r w:rsidRPr="00F821F8">
              <w:rPr>
                <w:rFonts w:ascii="New roman" w:hAnsi="New roman"/>
                <w:sz w:val="20"/>
                <w:szCs w:val="20"/>
              </w:rPr>
              <w:t xml:space="preserve">Teaching according to the educational needs, abilities and achievement of the individual students and groups of students; </w:t>
            </w:r>
          </w:p>
          <w:p w:rsidR="00BB66DD" w:rsidRPr="00F821F8" w:rsidRDefault="00BB66DD" w:rsidP="00BB66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New roman" w:hAnsi="New roman" w:cstheme="minorHAnsi"/>
                <w:b/>
                <w:bCs/>
                <w:iCs/>
                <w:noProof/>
                <w:sz w:val="20"/>
                <w:szCs w:val="20"/>
              </w:rPr>
            </w:pPr>
            <w:r w:rsidRPr="00F821F8">
              <w:rPr>
                <w:rFonts w:ascii="New roman" w:hAnsi="New roman"/>
                <w:sz w:val="20"/>
                <w:szCs w:val="20"/>
              </w:rPr>
              <w:t>Adopting and working towards the implementation of the school development plan of the particular school they are giving service in;</w:t>
            </w:r>
          </w:p>
          <w:p w:rsidR="00BB66DD" w:rsidRPr="00F821F8" w:rsidRDefault="00BB66DD" w:rsidP="00BB66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New roman" w:hAnsi="New roman"/>
                <w:sz w:val="20"/>
                <w:szCs w:val="20"/>
              </w:rPr>
            </w:pPr>
            <w:r w:rsidRPr="00F821F8">
              <w:rPr>
                <w:rFonts w:ascii="New roman" w:hAnsi="New roman"/>
                <w:sz w:val="20"/>
                <w:szCs w:val="20"/>
              </w:rPr>
              <w:t xml:space="preserve">Assigning work, correcting and marking work carried out by his/her students; </w:t>
            </w:r>
          </w:p>
          <w:p w:rsidR="00BB66DD" w:rsidRPr="00F821F8" w:rsidRDefault="00BB66DD" w:rsidP="00BB66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New roman" w:hAnsi="New roman"/>
                <w:sz w:val="20"/>
                <w:szCs w:val="20"/>
              </w:rPr>
            </w:pPr>
            <w:r w:rsidRPr="00F821F8">
              <w:rPr>
                <w:rFonts w:ascii="New roman" w:hAnsi="New roman"/>
                <w:sz w:val="20"/>
                <w:szCs w:val="20"/>
              </w:rPr>
              <w:t xml:space="preserve">Assessing, recording and reporting on the development, progress, attainment and behavior of one’s students; </w:t>
            </w:r>
          </w:p>
          <w:p w:rsidR="00BB66DD" w:rsidRPr="00F821F8" w:rsidRDefault="00BB66DD" w:rsidP="00BB66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New roman" w:hAnsi="New roman"/>
                <w:sz w:val="20"/>
                <w:szCs w:val="20"/>
              </w:rPr>
            </w:pPr>
            <w:r w:rsidRPr="00F821F8">
              <w:rPr>
                <w:rFonts w:ascii="New roman" w:hAnsi="New roman"/>
                <w:sz w:val="20"/>
                <w:szCs w:val="20"/>
              </w:rPr>
              <w:t xml:space="preserve">Providing or contributing to oral and written assessments,  </w:t>
            </w:r>
          </w:p>
          <w:p w:rsidR="00BB66DD" w:rsidRPr="00F821F8" w:rsidRDefault="00BB66DD" w:rsidP="00BB66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New roman" w:hAnsi="New roman"/>
                <w:sz w:val="20"/>
                <w:szCs w:val="20"/>
              </w:rPr>
            </w:pPr>
            <w:r w:rsidRPr="00F821F8">
              <w:rPr>
                <w:rFonts w:ascii="New roman" w:hAnsi="New roman"/>
                <w:sz w:val="20"/>
                <w:szCs w:val="20"/>
              </w:rPr>
              <w:t>Participating in arrangements within an agreed national framework for the appraisal of students’ performance;</w:t>
            </w:r>
          </w:p>
          <w:p w:rsidR="00BB66DD" w:rsidRPr="00F821F8" w:rsidRDefault="00BB66DD" w:rsidP="00BB66D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New roman" w:hAnsi="New roman"/>
                <w:sz w:val="20"/>
                <w:szCs w:val="20"/>
              </w:rPr>
            </w:pPr>
            <w:r w:rsidRPr="00F821F8">
              <w:rPr>
                <w:rFonts w:ascii="New roman" w:hAnsi="New roman"/>
                <w:sz w:val="20"/>
                <w:szCs w:val="20"/>
              </w:rPr>
              <w:t>Promoting the general progress and well-being of individual students, groups of students or class entrusted to him/her.</w:t>
            </w:r>
          </w:p>
          <w:p w:rsidR="00330D11" w:rsidRPr="00F821F8" w:rsidRDefault="00330D11" w:rsidP="00BB66DD">
            <w:pPr>
              <w:spacing w:after="280"/>
              <w:rPr>
                <w:rFonts w:ascii="New roman" w:hAnsi="New roman"/>
              </w:rPr>
            </w:pPr>
          </w:p>
        </w:tc>
      </w:tr>
    </w:tbl>
    <w:p w:rsidR="00330D11" w:rsidRPr="00F821F8" w:rsidRDefault="00330D11">
      <w:pPr>
        <w:pStyle w:val="NoSpacing"/>
        <w:rPr>
          <w:rFonts w:ascii="New roman" w:hAnsi="New roman"/>
        </w:rPr>
      </w:pPr>
    </w:p>
    <w:p w:rsidR="00F821F8" w:rsidRPr="00F821F8" w:rsidRDefault="00F821F8">
      <w:pPr>
        <w:pStyle w:val="NoSpacing"/>
        <w:rPr>
          <w:rFonts w:ascii="New roman" w:hAnsi="New roman"/>
        </w:rPr>
      </w:pPr>
    </w:p>
    <w:sectPr w:rsidR="00F821F8" w:rsidRPr="00F821F8" w:rsidSect="00EF7CC9"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29" w:rsidRDefault="001E7829" w:rsidP="00713050">
      <w:pPr>
        <w:spacing w:line="240" w:lineRule="auto"/>
      </w:pPr>
      <w:r>
        <w:separator/>
      </w:r>
    </w:p>
  </w:endnote>
  <w:endnote w:type="continuationSeparator" w:id="0">
    <w:p w:rsidR="001E7829" w:rsidRDefault="001E782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55EDB9C" wp14:editId="131BBAD4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>
                <w:pict>
                  <v:group w14:anchorId="3BC8AC5D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549e39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377A92" w:rsidP="00684488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>
                    <wp:extent cx="329184" cy="329184"/>
                    <wp:effectExtent l="0" t="0" r="13970" b="13970"/>
                    <wp:docPr id="4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7A92" w:rsidRPr="00377A92" w:rsidRDefault="00377A92" w:rsidP="00377A9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377A9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Circle around Twitter symbol" o:spid="_x0000_s1030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" adj="-11796480,,540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49e39 [3204]" strokecolor="#549e39 [3204]" strokeweight="0">
                    <v:stroke joinstyle="round"/>
                    <v:formulas/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 textboxrect="0,0,3441,3441"/>
                    <v:textbox>
                      <w:txbxContent>
                        <w:p w:rsidR="00377A92" w:rsidRPr="00377A92" w:rsidRDefault="00377A92" w:rsidP="00377A92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377A9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f</w:t>
                          </w:r>
                        </w:p>
                      </w:txbxContent>
                    </v:textbox>
                    <w10:wrap anchorx="page"/>
                    <w10:anchorlock/>
                  </v:shape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B21B6B" wp14:editId="0ED2A354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>
                <w:pict>
                  <v:group w14:anchorId="7024A937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49e39 [3204]" strokecolor="#549e39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1D07D9F" wp14:editId="767007C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>
                <w:pict>
                  <v:group w14:anchorId="1BE73294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49e39 [3204]" strokecolor="#549e39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</w:rPr>
            <w:alias w:val="Email:"/>
            <w:tag w:val="Email:"/>
            <w:id w:val="-627010856"/>
            <w:placeholder>
              <w:docPart w:val="E5658CB544A341A9B128DEC9A5089CC9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:rsidR="00684488" w:rsidRPr="00CA3DF1" w:rsidRDefault="0051689C" w:rsidP="00811117">
              <w:pPr>
                <w:pStyle w:val="Footer"/>
              </w:pPr>
              <w:r>
                <w:rPr>
                  <w:rFonts w:hint="cs"/>
                  <w:sz w:val="16"/>
                  <w:szCs w:val="16"/>
                  <w:lang w:bidi="ar-IQ"/>
                </w:rPr>
                <w:t>CARGREEN31@gmail.com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8A17F95C6474184A590D215F560E13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:rsidR="00684488" w:rsidRPr="00C2098A" w:rsidRDefault="0051689C" w:rsidP="00811117">
              <w:pPr>
                <w:pStyle w:val="Footer"/>
              </w:pPr>
              <w:r>
                <w:rPr>
                  <w:rFonts w:hint="cs"/>
                  <w:lang w:bidi="ar-IQ"/>
                </w:rPr>
                <w:t>NIZZAR RM</w:t>
              </w:r>
              <w:r>
                <w:rPr>
                  <w:rFonts w:hint="cs"/>
                  <w:rtl/>
                  <w:lang w:bidi="ar-IQ"/>
                </w:rPr>
                <w:t xml:space="preserve"> 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:rsidR="00684488" w:rsidRPr="00C2098A" w:rsidRDefault="0051689C" w:rsidP="00811117">
              <w:pPr>
                <w:pStyle w:val="Footer"/>
              </w:pPr>
              <w:r>
                <w:rPr>
                  <w:rFonts w:hint="cs"/>
                  <w:rtl/>
                  <w:lang w:bidi="ar-IQ"/>
                </w:rPr>
                <w:t>07507738545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6"/>
              <w:szCs w:val="16"/>
            </w:r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:rsidR="00684488" w:rsidRPr="00C2098A" w:rsidRDefault="006E1599" w:rsidP="00811117">
              <w:pPr>
                <w:pStyle w:val="Footer"/>
              </w:pPr>
              <w:r>
                <w:rPr>
                  <w:rFonts w:hint="cs"/>
                  <w:sz w:val="16"/>
                  <w:szCs w:val="16"/>
                  <w:lang w:bidi="ar-IQ"/>
                </w:rPr>
                <w:t>CARGREEN31@ GMAIL.COM</w:t>
              </w:r>
              <w:r>
                <w:rPr>
                  <w:rFonts w:hint="cs"/>
                  <w:sz w:val="16"/>
                  <w:szCs w:val="16"/>
                  <w:rtl/>
                  <w:lang w:bidi="ar-IQ"/>
                </w:rPr>
                <w:t xml:space="preserve">                                 </w:t>
              </w:r>
            </w:p>
          </w:sdtContent>
        </w:sdt>
      </w:tc>
    </w:tr>
  </w:tbl>
  <w:p w:rsidR="00C2098A" w:rsidRDefault="00C2098A" w:rsidP="00F821F8">
    <w:pPr>
      <w:pStyle w:val="Footer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617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67"/>
      <w:gridCol w:w="193"/>
      <w:gridCol w:w="1366"/>
      <w:gridCol w:w="3119"/>
      <w:gridCol w:w="426"/>
    </w:tblGrid>
    <w:tr w:rsidR="00217980" w:rsidTr="004B27F4">
      <w:trPr>
        <w:trHeight w:val="773"/>
      </w:trPr>
      <w:tc>
        <w:tcPr>
          <w:tcW w:w="2860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E1599" w:rsidP="006E1599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231930D" wp14:editId="52E32C71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" o:spid="_x0000_s1026" alt="Description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MB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B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Fj1SA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49e39 [3204]" strokecolor="#549e39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136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7C0CB8" w:rsidP="0021798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02CD945" wp14:editId="03980D54">
                    <wp:extent cx="329184" cy="329184"/>
                    <wp:effectExtent l="0" t="0" r="13970" b="13970"/>
                    <wp:docPr id="35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C0CB8" w:rsidRPr="007C0CB8" w:rsidRDefault="007C0CB8" w:rsidP="007C0CB8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 w:rsidRPr="007C0CB8">
                                  <w:rPr>
                                    <w:sz w:val="36"/>
                                    <w:szCs w:val="36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_x0000_s1031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" adj="-11796480,,540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49e39 [3204]" strokecolor="#549e39 [3204]" strokeweight="0">
                    <v:stroke joinstyle="round"/>
                    <v:formulas/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 textboxrect="0,0,3441,3441"/>
                    <v:textbox>
                      <w:txbxContent>
                        <w:p w:rsidR="007C0CB8" w:rsidRPr="007C0CB8" w:rsidRDefault="007C0CB8" w:rsidP="007C0CB8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proofErr w:type="gramStart"/>
                          <w:r w:rsidRPr="007C0CB8">
                            <w:rPr>
                              <w:sz w:val="36"/>
                              <w:szCs w:val="36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  <w10:wrap anchorx="page"/>
                    <w10:anchorlock/>
                  </v:shape>
                </w:pict>
              </mc:Fallback>
            </mc:AlternateContent>
          </w:r>
        </w:p>
      </w:tc>
      <w:tc>
        <w:tcPr>
          <w:tcW w:w="3119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E1599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B43FA4C" wp14:editId="79E62AF2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2" o:spid="_x0000_s1026" alt="Description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549e39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wrap anchorx="page"/>
                    <w10:anchorlock/>
                  </v:group>
                </w:pict>
              </mc:Fallback>
            </mc:AlternateContent>
          </w:r>
        </w:p>
      </w:tc>
      <w:tc>
        <w:tcPr>
          <w:tcW w:w="42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6E1599" w:rsidTr="004B27F4">
      <w:trPr>
        <w:trHeight w:val="232"/>
      </w:trPr>
      <w:tc>
        <w:tcPr>
          <w:tcW w:w="2667" w:type="dxa"/>
          <w:tcMar>
            <w:top w:w="144" w:type="dxa"/>
            <w:left w:w="115" w:type="dxa"/>
            <w:right w:w="115" w:type="dxa"/>
          </w:tcMar>
        </w:tcPr>
        <w:p w:rsidR="006E1599" w:rsidRPr="006E1599" w:rsidRDefault="006E1599" w:rsidP="0007020F">
          <w:pPr>
            <w:pStyle w:val="Footer"/>
            <w:rPr>
              <w:rFonts w:ascii="New roman" w:hAnsi="New roman"/>
              <w:b/>
              <w:bCs/>
            </w:rPr>
          </w:pPr>
          <w:r w:rsidRPr="006E1599">
            <w:rPr>
              <w:rFonts w:ascii="New roman" w:hAnsi="New roman"/>
              <w:b/>
              <w:bCs/>
            </w:rPr>
            <w:t>0750 7738545</w:t>
          </w:r>
        </w:p>
      </w:tc>
      <w:tc>
        <w:tcPr>
          <w:tcW w:w="1559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New roman" w:hAnsi="New roman"/>
              <w:b/>
              <w:bCs/>
            </w:rPr>
            <w:alias w:val="Twitter handle:"/>
            <w:tag w:val="Twitter handle:"/>
            <w:id w:val="1081720897"/>
            <w:placeholder>
              <w:docPart w:val="EE2CABF4F16C4D77BB67D07404D250A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:rsidR="006E1599" w:rsidRPr="007D68FE" w:rsidRDefault="006E1599" w:rsidP="0051689C">
              <w:pPr>
                <w:pStyle w:val="Footer"/>
                <w:rPr>
                  <w:rFonts w:ascii="New roman" w:hAnsi="New roman"/>
                </w:rPr>
              </w:pPr>
              <w:r w:rsidRPr="004B27F4">
                <w:rPr>
                  <w:rFonts w:ascii="New roman" w:hAnsi="New roman"/>
                  <w:b/>
                  <w:bCs/>
                </w:rPr>
                <w:t xml:space="preserve">NIZZAR RM </w:t>
              </w:r>
            </w:p>
          </w:sdtContent>
        </w:sdt>
      </w:tc>
      <w:tc>
        <w:tcPr>
          <w:tcW w:w="3119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="New roman" w:hAnsi="New roman"/>
              <w:b/>
              <w:bCs/>
              <w:sz w:val="16"/>
              <w:szCs w:val="16"/>
            </w:r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:rsidR="006E1599" w:rsidRPr="007D68FE" w:rsidRDefault="004B27F4" w:rsidP="004B27F4">
              <w:pPr>
                <w:pStyle w:val="Footer"/>
                <w:ind w:right="-407"/>
                <w:rPr>
                  <w:rFonts w:ascii="New roman" w:hAnsi="New roman"/>
                </w:rPr>
              </w:pPr>
              <w:r w:rsidRPr="004B27F4">
                <w:rPr>
                  <w:rFonts w:ascii="New roman" w:hAnsi="New roman"/>
                  <w:b/>
                  <w:bCs/>
                  <w:sz w:val="16"/>
                  <w:szCs w:val="16"/>
                </w:rPr>
                <w:t>NIZZAR RAMAZAN</w:t>
              </w:r>
              <w:r w:rsidR="006E1599" w:rsidRPr="004B27F4">
                <w:rPr>
                  <w:rFonts w:ascii="New roman" w:hAnsi="New roman"/>
                  <w:b/>
                  <w:bCs/>
                  <w:sz w:val="16"/>
                  <w:szCs w:val="16"/>
                </w:rPr>
                <w:t xml:space="preserve">@ GMAIL.COM                                 </w:t>
              </w:r>
            </w:p>
          </w:sdtContent>
        </w:sdt>
      </w:tc>
      <w:tc>
        <w:tcPr>
          <w:tcW w:w="426" w:type="dxa"/>
          <w:tcMar>
            <w:top w:w="144" w:type="dxa"/>
            <w:left w:w="115" w:type="dxa"/>
            <w:right w:w="115" w:type="dxa"/>
          </w:tcMar>
        </w:tcPr>
        <w:p w:rsidR="006E1599" w:rsidRPr="007D68FE" w:rsidRDefault="006E1599" w:rsidP="0051689C">
          <w:pPr>
            <w:pStyle w:val="Footer"/>
            <w:rPr>
              <w:rFonts w:ascii="New roman" w:hAnsi="New roman"/>
            </w:rPr>
          </w:pPr>
        </w:p>
      </w:tc>
    </w:tr>
  </w:tbl>
  <w:p w:rsidR="00217980" w:rsidRDefault="00217980" w:rsidP="007D68F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29" w:rsidRDefault="001E7829" w:rsidP="00713050">
      <w:pPr>
        <w:spacing w:line="240" w:lineRule="auto"/>
      </w:pPr>
      <w:r>
        <w:separator/>
      </w:r>
    </w:p>
  </w:footnote>
  <w:footnote w:type="continuationSeparator" w:id="0">
    <w:p w:rsidR="001E7829" w:rsidRDefault="001E7829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8684E"/>
    <w:multiLevelType w:val="hybridMultilevel"/>
    <w:tmpl w:val="93A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431B0"/>
    <w:multiLevelType w:val="hybridMultilevel"/>
    <w:tmpl w:val="C914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77297"/>
    <w:multiLevelType w:val="hybridMultilevel"/>
    <w:tmpl w:val="C974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450A0"/>
    <w:multiLevelType w:val="hybridMultilevel"/>
    <w:tmpl w:val="835C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341FF"/>
    <w:multiLevelType w:val="hybridMultilevel"/>
    <w:tmpl w:val="B548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83810"/>
    <w:multiLevelType w:val="hybridMultilevel"/>
    <w:tmpl w:val="2618E97C"/>
    <w:lvl w:ilvl="0" w:tplc="A5900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C5B0A"/>
    <w:multiLevelType w:val="hybridMultilevel"/>
    <w:tmpl w:val="2618E97C"/>
    <w:lvl w:ilvl="0" w:tplc="A5900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CB8"/>
    <w:rsid w:val="00025B9B"/>
    <w:rsid w:val="00031237"/>
    <w:rsid w:val="0003629B"/>
    <w:rsid w:val="0005470D"/>
    <w:rsid w:val="00064858"/>
    <w:rsid w:val="00091382"/>
    <w:rsid w:val="00092D09"/>
    <w:rsid w:val="000B0619"/>
    <w:rsid w:val="000B5D50"/>
    <w:rsid w:val="000B61CA"/>
    <w:rsid w:val="000E722E"/>
    <w:rsid w:val="000F14F2"/>
    <w:rsid w:val="000F7610"/>
    <w:rsid w:val="00102668"/>
    <w:rsid w:val="00114ED7"/>
    <w:rsid w:val="00130E1B"/>
    <w:rsid w:val="00140B0E"/>
    <w:rsid w:val="001A5CA9"/>
    <w:rsid w:val="001B2AC1"/>
    <w:rsid w:val="001B403A"/>
    <w:rsid w:val="001E7829"/>
    <w:rsid w:val="00217980"/>
    <w:rsid w:val="00271134"/>
    <w:rsid w:val="00271662"/>
    <w:rsid w:val="0027404F"/>
    <w:rsid w:val="00290776"/>
    <w:rsid w:val="00293B83"/>
    <w:rsid w:val="002B091C"/>
    <w:rsid w:val="002C2004"/>
    <w:rsid w:val="002C2CDD"/>
    <w:rsid w:val="002D45C6"/>
    <w:rsid w:val="002F03FA"/>
    <w:rsid w:val="003117D2"/>
    <w:rsid w:val="00313E86"/>
    <w:rsid w:val="00330D11"/>
    <w:rsid w:val="00333CD3"/>
    <w:rsid w:val="00340365"/>
    <w:rsid w:val="00342B64"/>
    <w:rsid w:val="00364079"/>
    <w:rsid w:val="00377A92"/>
    <w:rsid w:val="003C5528"/>
    <w:rsid w:val="004077FB"/>
    <w:rsid w:val="00424DD9"/>
    <w:rsid w:val="004458FA"/>
    <w:rsid w:val="0046104A"/>
    <w:rsid w:val="004678CE"/>
    <w:rsid w:val="004717C5"/>
    <w:rsid w:val="004B27F4"/>
    <w:rsid w:val="004B746C"/>
    <w:rsid w:val="004E499F"/>
    <w:rsid w:val="0051689C"/>
    <w:rsid w:val="005222A9"/>
    <w:rsid w:val="00523479"/>
    <w:rsid w:val="00530AC3"/>
    <w:rsid w:val="005350CB"/>
    <w:rsid w:val="00543DB7"/>
    <w:rsid w:val="005729B0"/>
    <w:rsid w:val="00591B63"/>
    <w:rsid w:val="005A0A5E"/>
    <w:rsid w:val="006019E8"/>
    <w:rsid w:val="00641630"/>
    <w:rsid w:val="00684488"/>
    <w:rsid w:val="006A3CE7"/>
    <w:rsid w:val="006C4C50"/>
    <w:rsid w:val="006D76B1"/>
    <w:rsid w:val="006E1599"/>
    <w:rsid w:val="00705939"/>
    <w:rsid w:val="00713050"/>
    <w:rsid w:val="00741125"/>
    <w:rsid w:val="00746F7F"/>
    <w:rsid w:val="007569C1"/>
    <w:rsid w:val="00763832"/>
    <w:rsid w:val="0079090A"/>
    <w:rsid w:val="007C0CB8"/>
    <w:rsid w:val="007D2696"/>
    <w:rsid w:val="007D68FE"/>
    <w:rsid w:val="00811117"/>
    <w:rsid w:val="00822A08"/>
    <w:rsid w:val="00841146"/>
    <w:rsid w:val="00841D2A"/>
    <w:rsid w:val="0088504C"/>
    <w:rsid w:val="00890246"/>
    <w:rsid w:val="0089382B"/>
    <w:rsid w:val="00896BAB"/>
    <w:rsid w:val="008A1907"/>
    <w:rsid w:val="008C211F"/>
    <w:rsid w:val="008C58ED"/>
    <w:rsid w:val="008C6BCA"/>
    <w:rsid w:val="008C7B50"/>
    <w:rsid w:val="008D34BF"/>
    <w:rsid w:val="009B3C40"/>
    <w:rsid w:val="00A42540"/>
    <w:rsid w:val="00A50939"/>
    <w:rsid w:val="00A63B55"/>
    <w:rsid w:val="00A63E20"/>
    <w:rsid w:val="00AA6A40"/>
    <w:rsid w:val="00B22BB8"/>
    <w:rsid w:val="00B5664D"/>
    <w:rsid w:val="00BA509C"/>
    <w:rsid w:val="00BA5B40"/>
    <w:rsid w:val="00BA7DDF"/>
    <w:rsid w:val="00BB66DD"/>
    <w:rsid w:val="00BD0206"/>
    <w:rsid w:val="00BE7AFA"/>
    <w:rsid w:val="00C04E6F"/>
    <w:rsid w:val="00C2098A"/>
    <w:rsid w:val="00C354BE"/>
    <w:rsid w:val="00C5444A"/>
    <w:rsid w:val="00C612DA"/>
    <w:rsid w:val="00C7741E"/>
    <w:rsid w:val="00C875AB"/>
    <w:rsid w:val="00C91D5A"/>
    <w:rsid w:val="00CA3DF1"/>
    <w:rsid w:val="00CA4581"/>
    <w:rsid w:val="00CE18D5"/>
    <w:rsid w:val="00D04109"/>
    <w:rsid w:val="00D072AC"/>
    <w:rsid w:val="00D7611F"/>
    <w:rsid w:val="00DD6416"/>
    <w:rsid w:val="00DF4E0A"/>
    <w:rsid w:val="00E02DCD"/>
    <w:rsid w:val="00E12C60"/>
    <w:rsid w:val="00E12CA2"/>
    <w:rsid w:val="00E22E87"/>
    <w:rsid w:val="00E43C4D"/>
    <w:rsid w:val="00E57630"/>
    <w:rsid w:val="00E74085"/>
    <w:rsid w:val="00E86C2B"/>
    <w:rsid w:val="00E9639C"/>
    <w:rsid w:val="00EB03D2"/>
    <w:rsid w:val="00EF7CC9"/>
    <w:rsid w:val="00F207C0"/>
    <w:rsid w:val="00F20AE5"/>
    <w:rsid w:val="00F51597"/>
    <w:rsid w:val="00F645C7"/>
    <w:rsid w:val="00F821F8"/>
    <w:rsid w:val="00FF276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549E39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549E39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890246"/>
    <w:pPr>
      <w:spacing w:after="160"/>
      <w:ind w:left="720"/>
      <w:contextualSpacing/>
    </w:pPr>
    <w:rPr>
      <w:sz w:val="22"/>
      <w:szCs w:val="22"/>
    </w:rPr>
  </w:style>
  <w:style w:type="paragraph" w:customStyle="1" w:styleId="Address">
    <w:name w:val="Address"/>
    <w:basedOn w:val="Normal"/>
    <w:uiPriority w:val="1"/>
    <w:qFormat/>
    <w:rsid w:val="00330D11"/>
    <w:pPr>
      <w:spacing w:after="280" w:line="336" w:lineRule="auto"/>
      <w:contextualSpacing/>
    </w:pPr>
    <w:rPr>
      <w:color w:val="404040" w:themeColor="text1" w:themeTint="BF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330D1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4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549E39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549E39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890246"/>
    <w:pPr>
      <w:spacing w:after="160"/>
      <w:ind w:left="720"/>
      <w:contextualSpacing/>
    </w:pPr>
    <w:rPr>
      <w:sz w:val="22"/>
      <w:szCs w:val="22"/>
    </w:rPr>
  </w:style>
  <w:style w:type="paragraph" w:customStyle="1" w:styleId="Address">
    <w:name w:val="Address"/>
    <w:basedOn w:val="Normal"/>
    <w:uiPriority w:val="1"/>
    <w:qFormat/>
    <w:rsid w:val="00330D11"/>
    <w:pPr>
      <w:spacing w:after="280" w:line="336" w:lineRule="auto"/>
      <w:contextualSpacing/>
    </w:pPr>
    <w:rPr>
      <w:color w:val="404040" w:themeColor="text1" w:themeTint="BF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330D11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4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argreen3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war21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2CB74D3C14E3F974D2AABA8B279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51C32-1EB6-4364-9D3F-E466041F360A}"/>
      </w:docPartPr>
      <w:docPartBody>
        <w:p w:rsidR="007B6C93" w:rsidRDefault="00B013B3">
          <w:pPr>
            <w:pStyle w:val="BF72CB74D3C14E3F974D2AABA8B27902"/>
          </w:pPr>
          <w:r w:rsidRPr="00333CD3">
            <w:t>Skills</w:t>
          </w:r>
        </w:p>
      </w:docPartBody>
    </w:docPart>
    <w:docPart>
      <w:docPartPr>
        <w:name w:val="4900206E28EB42399E7BBA894BF65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83F81-CF09-4558-8D22-6C387969EFEA}"/>
      </w:docPartPr>
      <w:docPartBody>
        <w:p w:rsidR="007B6C93" w:rsidRDefault="00B013B3">
          <w:pPr>
            <w:pStyle w:val="4900206E28EB42399E7BBA894BF6568D"/>
          </w:pPr>
          <w:r w:rsidRPr="00333CD3">
            <w:t>Education</w:t>
          </w:r>
        </w:p>
      </w:docPartBody>
    </w:docPart>
    <w:docPart>
      <w:docPartPr>
        <w:name w:val="E5658CB544A341A9B128DEC9A5089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1893C-CE3A-44BB-BDDE-289E64C96859}"/>
      </w:docPartPr>
      <w:docPartBody>
        <w:p w:rsidR="007B6C93" w:rsidRDefault="00B013B3">
          <w:pPr>
            <w:pStyle w:val="E5658CB544A341A9B128DEC9A5089CC9"/>
          </w:pPr>
          <w:r w:rsidRPr="00333CD3">
            <w:t>School</w:t>
          </w:r>
        </w:p>
      </w:docPartBody>
    </w:docPart>
    <w:docPart>
      <w:docPartPr>
        <w:name w:val="18A17F95C6474184A590D215F560E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304AB-4676-4457-AF47-3EB14CFB731C}"/>
      </w:docPartPr>
      <w:docPartBody>
        <w:p w:rsidR="007B6C93" w:rsidRDefault="00B013B3">
          <w:pPr>
            <w:pStyle w:val="18A17F95C6474184A590D215F560E132"/>
          </w:pPr>
          <w:r w:rsidRPr="00333CD3">
            <w:t>Volunteer Experience or Leadership</w:t>
          </w:r>
        </w:p>
      </w:docPartBody>
    </w:docPart>
    <w:docPart>
      <w:docPartPr>
        <w:name w:val="1F6018E5B3FE4AD69F5AED507F0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C9548-5C11-4280-8BE8-BB0D65F9D64A}"/>
      </w:docPartPr>
      <w:docPartBody>
        <w:p w:rsidR="00901D63" w:rsidRDefault="00A5610B" w:rsidP="00A5610B">
          <w:pPr>
            <w:pStyle w:val="1F6018E5B3FE4AD69F5AED507F0B53D8"/>
          </w:pPr>
          <w:r w:rsidRPr="00333CD3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3B3"/>
    <w:rsid w:val="000739F7"/>
    <w:rsid w:val="001723AB"/>
    <w:rsid w:val="00242D0C"/>
    <w:rsid w:val="004F5FAD"/>
    <w:rsid w:val="00522567"/>
    <w:rsid w:val="007510D3"/>
    <w:rsid w:val="0078067D"/>
    <w:rsid w:val="007A547E"/>
    <w:rsid w:val="007B6C93"/>
    <w:rsid w:val="00820194"/>
    <w:rsid w:val="00846223"/>
    <w:rsid w:val="0088328A"/>
    <w:rsid w:val="008A5603"/>
    <w:rsid w:val="00901D63"/>
    <w:rsid w:val="00930C35"/>
    <w:rsid w:val="00A027A5"/>
    <w:rsid w:val="00A5610B"/>
    <w:rsid w:val="00A82A09"/>
    <w:rsid w:val="00B013B3"/>
    <w:rsid w:val="00B1297D"/>
    <w:rsid w:val="00BA26C0"/>
    <w:rsid w:val="00CE7AA6"/>
    <w:rsid w:val="00EC106C"/>
    <w:rsid w:val="00E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04321D799420C8810C45EE56765D0">
    <w:name w:val="E8004321D799420C8810C45EE56765D0"/>
  </w:style>
  <w:style w:type="paragraph" w:customStyle="1" w:styleId="CCF4BAAFD2FB43CBBD5E914B4D78828E">
    <w:name w:val="CCF4BAAFD2FB43CBBD5E914B4D78828E"/>
  </w:style>
  <w:style w:type="paragraph" w:customStyle="1" w:styleId="DB94153FBC9A4C399E2A5FF1B0D997E4">
    <w:name w:val="DB94153FBC9A4C399E2A5FF1B0D997E4"/>
  </w:style>
  <w:style w:type="paragraph" w:customStyle="1" w:styleId="BF72CB74D3C14E3F974D2AABA8B27902">
    <w:name w:val="BF72CB74D3C14E3F974D2AABA8B27902"/>
  </w:style>
  <w:style w:type="paragraph" w:customStyle="1" w:styleId="C20D06F3727447EAB4480C005AD6256C">
    <w:name w:val="C20D06F3727447EAB4480C005AD6256C"/>
  </w:style>
  <w:style w:type="paragraph" w:customStyle="1" w:styleId="7FF959F668C8449C81F9A40763F5381B">
    <w:name w:val="7FF959F668C8449C81F9A40763F5381B"/>
  </w:style>
  <w:style w:type="paragraph" w:customStyle="1" w:styleId="7DC4E4DF6FE14AB08451F0FABAA1BA04">
    <w:name w:val="7DC4E4DF6FE14AB08451F0FABAA1BA04"/>
  </w:style>
  <w:style w:type="paragraph" w:customStyle="1" w:styleId="0A7BEA27DFAE4E34A202D77E8C2C4797">
    <w:name w:val="0A7BEA27DFAE4E34A202D77E8C2C4797"/>
  </w:style>
  <w:style w:type="paragraph" w:customStyle="1" w:styleId="4191EB3AE5E64541B69D66920F912024">
    <w:name w:val="4191EB3AE5E64541B69D66920F912024"/>
  </w:style>
  <w:style w:type="paragraph" w:customStyle="1" w:styleId="C3373FCB3A13450A87700F69843DC659">
    <w:name w:val="C3373FCB3A13450A87700F69843DC659"/>
  </w:style>
  <w:style w:type="paragraph" w:customStyle="1" w:styleId="EE32E99726EF42AE8A7586D1EEE0D23A">
    <w:name w:val="EE32E99726EF42AE8A7586D1EEE0D23A"/>
  </w:style>
  <w:style w:type="paragraph" w:customStyle="1" w:styleId="0DFDEDA600AE49AEA3E56F02A6F21162">
    <w:name w:val="0DFDEDA600AE49AEA3E56F02A6F21162"/>
  </w:style>
  <w:style w:type="paragraph" w:customStyle="1" w:styleId="05C3791DCFC44AF39B8C10F449D51A71">
    <w:name w:val="05C3791DCFC44AF39B8C10F449D51A71"/>
  </w:style>
  <w:style w:type="paragraph" w:customStyle="1" w:styleId="78C2CA69764E4FF9802A1DDC9A7D32F3">
    <w:name w:val="78C2CA69764E4FF9802A1DDC9A7D32F3"/>
  </w:style>
  <w:style w:type="paragraph" w:customStyle="1" w:styleId="48FEBC154FAF4679B20EB31B77BF70CA">
    <w:name w:val="48FEBC154FAF4679B20EB31B77BF70CA"/>
  </w:style>
  <w:style w:type="paragraph" w:customStyle="1" w:styleId="2F4D3F736A40454FACFD35BEF3686A50">
    <w:name w:val="2F4D3F736A40454FACFD35BEF3686A50"/>
  </w:style>
  <w:style w:type="paragraph" w:customStyle="1" w:styleId="0FA06DD0E443411E8BB6151D7273C5B7">
    <w:name w:val="0FA06DD0E443411E8BB6151D7273C5B7"/>
  </w:style>
  <w:style w:type="paragraph" w:customStyle="1" w:styleId="4900206E28EB42399E7BBA894BF6568D">
    <w:name w:val="4900206E28EB42399E7BBA894BF6568D"/>
  </w:style>
  <w:style w:type="paragraph" w:customStyle="1" w:styleId="29B69F917ADF4E918EBC8D7A3897B081">
    <w:name w:val="29B69F917ADF4E918EBC8D7A3897B081"/>
  </w:style>
  <w:style w:type="paragraph" w:customStyle="1" w:styleId="1681CA6738A34A7E9656FBC4D932A264">
    <w:name w:val="1681CA6738A34A7E9656FBC4D932A264"/>
  </w:style>
  <w:style w:type="paragraph" w:customStyle="1" w:styleId="C8EC2219F2104640A35A9EEFB47A1759">
    <w:name w:val="C8EC2219F2104640A35A9EEFB47A1759"/>
  </w:style>
  <w:style w:type="paragraph" w:customStyle="1" w:styleId="CC29C19E85844C4DB9D97491C48DD339">
    <w:name w:val="CC29C19E85844C4DB9D97491C48DD339"/>
  </w:style>
  <w:style w:type="paragraph" w:customStyle="1" w:styleId="F177AB6FEF8C4026B0F3DFCF340DF57C">
    <w:name w:val="F177AB6FEF8C4026B0F3DFCF340DF57C"/>
  </w:style>
  <w:style w:type="paragraph" w:customStyle="1" w:styleId="6C540D209FD24C2DB25EAC43E7131B6C">
    <w:name w:val="6C540D209FD24C2DB25EAC43E7131B6C"/>
  </w:style>
  <w:style w:type="paragraph" w:customStyle="1" w:styleId="E5658CB544A341A9B128DEC9A5089CC9">
    <w:name w:val="E5658CB544A341A9B128DEC9A5089CC9"/>
  </w:style>
  <w:style w:type="paragraph" w:customStyle="1" w:styleId="FCF8C2F5DB1D4EC4A12B1A90FFAC8B00">
    <w:name w:val="FCF8C2F5DB1D4EC4A12B1A90FFAC8B00"/>
  </w:style>
  <w:style w:type="paragraph" w:customStyle="1" w:styleId="18A17F95C6474184A590D215F560E132">
    <w:name w:val="18A17F95C6474184A590D215F560E132"/>
  </w:style>
  <w:style w:type="paragraph" w:customStyle="1" w:styleId="5944213A42AC49CFB98ABE2BBE071770">
    <w:name w:val="5944213A42AC49CFB98ABE2BBE071770"/>
  </w:style>
  <w:style w:type="paragraph" w:customStyle="1" w:styleId="609A0F8CF263476BB707BFFB6A6902B6">
    <w:name w:val="609A0F8CF263476BB707BFFB6A6902B6"/>
    <w:rsid w:val="00522567"/>
  </w:style>
  <w:style w:type="paragraph" w:customStyle="1" w:styleId="4768337D054F42C58ACC59DEE91ED8BB">
    <w:name w:val="4768337D054F42C58ACC59DEE91ED8BB"/>
    <w:rsid w:val="00A5610B"/>
  </w:style>
  <w:style w:type="paragraph" w:customStyle="1" w:styleId="27DE4A3E83D44097839A49399872A1B4">
    <w:name w:val="27DE4A3E83D44097839A49399872A1B4"/>
    <w:rsid w:val="00A5610B"/>
  </w:style>
  <w:style w:type="paragraph" w:customStyle="1" w:styleId="659B279ACF924984B974680DB940FC1D">
    <w:name w:val="659B279ACF924984B974680DB940FC1D"/>
    <w:rsid w:val="00A5610B"/>
  </w:style>
  <w:style w:type="paragraph" w:customStyle="1" w:styleId="27DC8FA4624C4FCAA78FF7C2E877104E">
    <w:name w:val="27DC8FA4624C4FCAA78FF7C2E877104E"/>
    <w:rsid w:val="00A5610B"/>
  </w:style>
  <w:style w:type="paragraph" w:customStyle="1" w:styleId="CE5EA9C3563740C18DE2F485DB811770">
    <w:name w:val="CE5EA9C3563740C18DE2F485DB811770"/>
    <w:rsid w:val="00A5610B"/>
  </w:style>
  <w:style w:type="paragraph" w:customStyle="1" w:styleId="3AA42EA82B634F4D920E8E9791E09718">
    <w:name w:val="3AA42EA82B634F4D920E8E9791E09718"/>
    <w:rsid w:val="00A5610B"/>
  </w:style>
  <w:style w:type="paragraph" w:customStyle="1" w:styleId="C65A272B5BE8461898C49F2CB34D3805">
    <w:name w:val="C65A272B5BE8461898C49F2CB34D3805"/>
    <w:rsid w:val="00A5610B"/>
  </w:style>
  <w:style w:type="paragraph" w:customStyle="1" w:styleId="47141990AA874B778C1A707A1C71DF3F">
    <w:name w:val="47141990AA874B778C1A707A1C71DF3F"/>
    <w:rsid w:val="00A5610B"/>
  </w:style>
  <w:style w:type="paragraph" w:customStyle="1" w:styleId="4E9B1763005F4C56A08701843EBBF3E7">
    <w:name w:val="4E9B1763005F4C56A08701843EBBF3E7"/>
    <w:rsid w:val="00A5610B"/>
  </w:style>
  <w:style w:type="paragraph" w:customStyle="1" w:styleId="802DEDA26F864F178741FFE70964E0CD">
    <w:name w:val="802DEDA26F864F178741FFE70964E0CD"/>
    <w:rsid w:val="00A5610B"/>
  </w:style>
  <w:style w:type="paragraph" w:customStyle="1" w:styleId="1F6018E5B3FE4AD69F5AED507F0B53D8">
    <w:name w:val="1F6018E5B3FE4AD69F5AED507F0B53D8"/>
    <w:rsid w:val="00A5610B"/>
  </w:style>
  <w:style w:type="paragraph" w:customStyle="1" w:styleId="9282479C9B6940E6B910D33C7E695A74">
    <w:name w:val="9282479C9B6940E6B910D33C7E695A74"/>
    <w:rsid w:val="00EC106C"/>
    <w:pPr>
      <w:bidi/>
      <w:spacing w:after="200" w:line="276" w:lineRule="auto"/>
    </w:pPr>
  </w:style>
  <w:style w:type="paragraph" w:customStyle="1" w:styleId="4A65A6A18497467095AD837C2DE49271">
    <w:name w:val="4A65A6A18497467095AD837C2DE49271"/>
    <w:rsid w:val="00EC106C"/>
    <w:pPr>
      <w:bidi/>
      <w:spacing w:after="200" w:line="276" w:lineRule="auto"/>
    </w:pPr>
  </w:style>
  <w:style w:type="paragraph" w:customStyle="1" w:styleId="93057E66430D40DF9B9067DFC9CDDC37">
    <w:name w:val="93057E66430D40DF9B9067DFC9CDDC37"/>
    <w:rsid w:val="00EC106C"/>
    <w:pPr>
      <w:bidi/>
      <w:spacing w:after="200" w:line="276" w:lineRule="auto"/>
    </w:pPr>
  </w:style>
  <w:style w:type="paragraph" w:customStyle="1" w:styleId="68B22B00FAEE4DFB870F0ACC514131C2">
    <w:name w:val="68B22B00FAEE4DFB870F0ACC514131C2"/>
    <w:rsid w:val="00EC106C"/>
    <w:pPr>
      <w:bidi/>
      <w:spacing w:after="200" w:line="276" w:lineRule="auto"/>
    </w:pPr>
  </w:style>
  <w:style w:type="paragraph" w:customStyle="1" w:styleId="0C7BFA70D0874711A55CBD8F4AEECB9B">
    <w:name w:val="0C7BFA70D0874711A55CBD8F4AEECB9B"/>
    <w:rsid w:val="00EC106C"/>
    <w:pPr>
      <w:bidi/>
      <w:spacing w:after="200" w:line="276" w:lineRule="auto"/>
    </w:pPr>
  </w:style>
  <w:style w:type="paragraph" w:customStyle="1" w:styleId="9006FB07D4F548F68820EC7F3064C497">
    <w:name w:val="9006FB07D4F548F68820EC7F3064C497"/>
    <w:rsid w:val="00EC106C"/>
    <w:pPr>
      <w:bidi/>
      <w:spacing w:after="200" w:line="276" w:lineRule="auto"/>
    </w:pPr>
  </w:style>
  <w:style w:type="paragraph" w:customStyle="1" w:styleId="EA54CECA902D4E30AD0FB1F4FD0B25A7">
    <w:name w:val="EA54CECA902D4E30AD0FB1F4FD0B25A7"/>
    <w:rsid w:val="00EC106C"/>
    <w:pPr>
      <w:bidi/>
      <w:spacing w:after="200" w:line="276" w:lineRule="auto"/>
    </w:pPr>
  </w:style>
  <w:style w:type="paragraph" w:customStyle="1" w:styleId="7170F4D073C948F091DCDFBB13ED9426">
    <w:name w:val="7170F4D073C948F091DCDFBB13ED9426"/>
    <w:rsid w:val="00EC106C"/>
    <w:pPr>
      <w:bidi/>
      <w:spacing w:after="200" w:line="276" w:lineRule="auto"/>
    </w:pPr>
  </w:style>
  <w:style w:type="paragraph" w:customStyle="1" w:styleId="FD1EAD0176EE4D93B06233287792E834">
    <w:name w:val="FD1EAD0176EE4D93B06233287792E834"/>
    <w:rsid w:val="00EC106C"/>
    <w:pPr>
      <w:bidi/>
      <w:spacing w:after="200" w:line="276" w:lineRule="auto"/>
    </w:pPr>
  </w:style>
  <w:style w:type="paragraph" w:customStyle="1" w:styleId="04E6B181019643E2AA34905EBE6E1FD3">
    <w:name w:val="04E6B181019643E2AA34905EBE6E1FD3"/>
    <w:rsid w:val="00EC106C"/>
    <w:pPr>
      <w:bidi/>
      <w:spacing w:after="200" w:line="276" w:lineRule="auto"/>
    </w:pPr>
  </w:style>
  <w:style w:type="paragraph" w:customStyle="1" w:styleId="53E538BE777F4481BB2F899EE100FAC4">
    <w:name w:val="53E538BE777F4481BB2F899EE100FAC4"/>
    <w:rsid w:val="00EC106C"/>
    <w:pPr>
      <w:bidi/>
      <w:spacing w:after="200" w:line="276" w:lineRule="auto"/>
    </w:pPr>
  </w:style>
  <w:style w:type="paragraph" w:customStyle="1" w:styleId="62498346D99241DEAC014C12096F33E3">
    <w:name w:val="62498346D99241DEAC014C12096F33E3"/>
    <w:rsid w:val="00EC106C"/>
    <w:pPr>
      <w:bidi/>
      <w:spacing w:after="200" w:line="276" w:lineRule="auto"/>
    </w:pPr>
  </w:style>
  <w:style w:type="paragraph" w:customStyle="1" w:styleId="EE2CABF4F16C4D77BB67D07404D250A8">
    <w:name w:val="EE2CABF4F16C4D77BB67D07404D250A8"/>
    <w:rsid w:val="00EC106C"/>
    <w:pPr>
      <w:bidi/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004321D799420C8810C45EE56765D0">
    <w:name w:val="E8004321D799420C8810C45EE56765D0"/>
  </w:style>
  <w:style w:type="paragraph" w:customStyle="1" w:styleId="CCF4BAAFD2FB43CBBD5E914B4D78828E">
    <w:name w:val="CCF4BAAFD2FB43CBBD5E914B4D78828E"/>
  </w:style>
  <w:style w:type="paragraph" w:customStyle="1" w:styleId="DB94153FBC9A4C399E2A5FF1B0D997E4">
    <w:name w:val="DB94153FBC9A4C399E2A5FF1B0D997E4"/>
  </w:style>
  <w:style w:type="paragraph" w:customStyle="1" w:styleId="BF72CB74D3C14E3F974D2AABA8B27902">
    <w:name w:val="BF72CB74D3C14E3F974D2AABA8B27902"/>
  </w:style>
  <w:style w:type="paragraph" w:customStyle="1" w:styleId="C20D06F3727447EAB4480C005AD6256C">
    <w:name w:val="C20D06F3727447EAB4480C005AD6256C"/>
  </w:style>
  <w:style w:type="paragraph" w:customStyle="1" w:styleId="7FF959F668C8449C81F9A40763F5381B">
    <w:name w:val="7FF959F668C8449C81F9A40763F5381B"/>
  </w:style>
  <w:style w:type="paragraph" w:customStyle="1" w:styleId="7DC4E4DF6FE14AB08451F0FABAA1BA04">
    <w:name w:val="7DC4E4DF6FE14AB08451F0FABAA1BA04"/>
  </w:style>
  <w:style w:type="paragraph" w:customStyle="1" w:styleId="0A7BEA27DFAE4E34A202D77E8C2C4797">
    <w:name w:val="0A7BEA27DFAE4E34A202D77E8C2C4797"/>
  </w:style>
  <w:style w:type="paragraph" w:customStyle="1" w:styleId="4191EB3AE5E64541B69D66920F912024">
    <w:name w:val="4191EB3AE5E64541B69D66920F912024"/>
  </w:style>
  <w:style w:type="paragraph" w:customStyle="1" w:styleId="C3373FCB3A13450A87700F69843DC659">
    <w:name w:val="C3373FCB3A13450A87700F69843DC659"/>
  </w:style>
  <w:style w:type="paragraph" w:customStyle="1" w:styleId="EE32E99726EF42AE8A7586D1EEE0D23A">
    <w:name w:val="EE32E99726EF42AE8A7586D1EEE0D23A"/>
  </w:style>
  <w:style w:type="paragraph" w:customStyle="1" w:styleId="0DFDEDA600AE49AEA3E56F02A6F21162">
    <w:name w:val="0DFDEDA600AE49AEA3E56F02A6F21162"/>
  </w:style>
  <w:style w:type="paragraph" w:customStyle="1" w:styleId="05C3791DCFC44AF39B8C10F449D51A71">
    <w:name w:val="05C3791DCFC44AF39B8C10F449D51A71"/>
  </w:style>
  <w:style w:type="paragraph" w:customStyle="1" w:styleId="78C2CA69764E4FF9802A1DDC9A7D32F3">
    <w:name w:val="78C2CA69764E4FF9802A1DDC9A7D32F3"/>
  </w:style>
  <w:style w:type="paragraph" w:customStyle="1" w:styleId="48FEBC154FAF4679B20EB31B77BF70CA">
    <w:name w:val="48FEBC154FAF4679B20EB31B77BF70CA"/>
  </w:style>
  <w:style w:type="paragraph" w:customStyle="1" w:styleId="2F4D3F736A40454FACFD35BEF3686A50">
    <w:name w:val="2F4D3F736A40454FACFD35BEF3686A50"/>
  </w:style>
  <w:style w:type="paragraph" w:customStyle="1" w:styleId="0FA06DD0E443411E8BB6151D7273C5B7">
    <w:name w:val="0FA06DD0E443411E8BB6151D7273C5B7"/>
  </w:style>
  <w:style w:type="paragraph" w:customStyle="1" w:styleId="4900206E28EB42399E7BBA894BF6568D">
    <w:name w:val="4900206E28EB42399E7BBA894BF6568D"/>
  </w:style>
  <w:style w:type="paragraph" w:customStyle="1" w:styleId="29B69F917ADF4E918EBC8D7A3897B081">
    <w:name w:val="29B69F917ADF4E918EBC8D7A3897B081"/>
  </w:style>
  <w:style w:type="paragraph" w:customStyle="1" w:styleId="1681CA6738A34A7E9656FBC4D932A264">
    <w:name w:val="1681CA6738A34A7E9656FBC4D932A264"/>
  </w:style>
  <w:style w:type="paragraph" w:customStyle="1" w:styleId="C8EC2219F2104640A35A9EEFB47A1759">
    <w:name w:val="C8EC2219F2104640A35A9EEFB47A1759"/>
  </w:style>
  <w:style w:type="paragraph" w:customStyle="1" w:styleId="CC29C19E85844C4DB9D97491C48DD339">
    <w:name w:val="CC29C19E85844C4DB9D97491C48DD339"/>
  </w:style>
  <w:style w:type="paragraph" w:customStyle="1" w:styleId="F177AB6FEF8C4026B0F3DFCF340DF57C">
    <w:name w:val="F177AB6FEF8C4026B0F3DFCF340DF57C"/>
  </w:style>
  <w:style w:type="paragraph" w:customStyle="1" w:styleId="6C540D209FD24C2DB25EAC43E7131B6C">
    <w:name w:val="6C540D209FD24C2DB25EAC43E7131B6C"/>
  </w:style>
  <w:style w:type="paragraph" w:customStyle="1" w:styleId="E5658CB544A341A9B128DEC9A5089CC9">
    <w:name w:val="E5658CB544A341A9B128DEC9A5089CC9"/>
  </w:style>
  <w:style w:type="paragraph" w:customStyle="1" w:styleId="FCF8C2F5DB1D4EC4A12B1A90FFAC8B00">
    <w:name w:val="FCF8C2F5DB1D4EC4A12B1A90FFAC8B00"/>
  </w:style>
  <w:style w:type="paragraph" w:customStyle="1" w:styleId="18A17F95C6474184A590D215F560E132">
    <w:name w:val="18A17F95C6474184A590D215F560E132"/>
  </w:style>
  <w:style w:type="paragraph" w:customStyle="1" w:styleId="5944213A42AC49CFB98ABE2BBE071770">
    <w:name w:val="5944213A42AC49CFB98ABE2BBE071770"/>
  </w:style>
  <w:style w:type="paragraph" w:customStyle="1" w:styleId="609A0F8CF263476BB707BFFB6A6902B6">
    <w:name w:val="609A0F8CF263476BB707BFFB6A6902B6"/>
    <w:rsid w:val="00522567"/>
  </w:style>
  <w:style w:type="paragraph" w:customStyle="1" w:styleId="4768337D054F42C58ACC59DEE91ED8BB">
    <w:name w:val="4768337D054F42C58ACC59DEE91ED8BB"/>
    <w:rsid w:val="00A5610B"/>
  </w:style>
  <w:style w:type="paragraph" w:customStyle="1" w:styleId="27DE4A3E83D44097839A49399872A1B4">
    <w:name w:val="27DE4A3E83D44097839A49399872A1B4"/>
    <w:rsid w:val="00A5610B"/>
  </w:style>
  <w:style w:type="paragraph" w:customStyle="1" w:styleId="659B279ACF924984B974680DB940FC1D">
    <w:name w:val="659B279ACF924984B974680DB940FC1D"/>
    <w:rsid w:val="00A5610B"/>
  </w:style>
  <w:style w:type="paragraph" w:customStyle="1" w:styleId="27DC8FA4624C4FCAA78FF7C2E877104E">
    <w:name w:val="27DC8FA4624C4FCAA78FF7C2E877104E"/>
    <w:rsid w:val="00A5610B"/>
  </w:style>
  <w:style w:type="paragraph" w:customStyle="1" w:styleId="CE5EA9C3563740C18DE2F485DB811770">
    <w:name w:val="CE5EA9C3563740C18DE2F485DB811770"/>
    <w:rsid w:val="00A5610B"/>
  </w:style>
  <w:style w:type="paragraph" w:customStyle="1" w:styleId="3AA42EA82B634F4D920E8E9791E09718">
    <w:name w:val="3AA42EA82B634F4D920E8E9791E09718"/>
    <w:rsid w:val="00A5610B"/>
  </w:style>
  <w:style w:type="paragraph" w:customStyle="1" w:styleId="C65A272B5BE8461898C49F2CB34D3805">
    <w:name w:val="C65A272B5BE8461898C49F2CB34D3805"/>
    <w:rsid w:val="00A5610B"/>
  </w:style>
  <w:style w:type="paragraph" w:customStyle="1" w:styleId="47141990AA874B778C1A707A1C71DF3F">
    <w:name w:val="47141990AA874B778C1A707A1C71DF3F"/>
    <w:rsid w:val="00A5610B"/>
  </w:style>
  <w:style w:type="paragraph" w:customStyle="1" w:styleId="4E9B1763005F4C56A08701843EBBF3E7">
    <w:name w:val="4E9B1763005F4C56A08701843EBBF3E7"/>
    <w:rsid w:val="00A5610B"/>
  </w:style>
  <w:style w:type="paragraph" w:customStyle="1" w:styleId="802DEDA26F864F178741FFE70964E0CD">
    <w:name w:val="802DEDA26F864F178741FFE70964E0CD"/>
    <w:rsid w:val="00A5610B"/>
  </w:style>
  <w:style w:type="paragraph" w:customStyle="1" w:styleId="1F6018E5B3FE4AD69F5AED507F0B53D8">
    <w:name w:val="1F6018E5B3FE4AD69F5AED507F0B53D8"/>
    <w:rsid w:val="00A5610B"/>
  </w:style>
  <w:style w:type="paragraph" w:customStyle="1" w:styleId="9282479C9B6940E6B910D33C7E695A74">
    <w:name w:val="9282479C9B6940E6B910D33C7E695A74"/>
    <w:rsid w:val="00EC106C"/>
    <w:pPr>
      <w:bidi/>
      <w:spacing w:after="200" w:line="276" w:lineRule="auto"/>
    </w:pPr>
  </w:style>
  <w:style w:type="paragraph" w:customStyle="1" w:styleId="4A65A6A18497467095AD837C2DE49271">
    <w:name w:val="4A65A6A18497467095AD837C2DE49271"/>
    <w:rsid w:val="00EC106C"/>
    <w:pPr>
      <w:bidi/>
      <w:spacing w:after="200" w:line="276" w:lineRule="auto"/>
    </w:pPr>
  </w:style>
  <w:style w:type="paragraph" w:customStyle="1" w:styleId="93057E66430D40DF9B9067DFC9CDDC37">
    <w:name w:val="93057E66430D40DF9B9067DFC9CDDC37"/>
    <w:rsid w:val="00EC106C"/>
    <w:pPr>
      <w:bidi/>
      <w:spacing w:after="200" w:line="276" w:lineRule="auto"/>
    </w:pPr>
  </w:style>
  <w:style w:type="paragraph" w:customStyle="1" w:styleId="68B22B00FAEE4DFB870F0ACC514131C2">
    <w:name w:val="68B22B00FAEE4DFB870F0ACC514131C2"/>
    <w:rsid w:val="00EC106C"/>
    <w:pPr>
      <w:bidi/>
      <w:spacing w:after="200" w:line="276" w:lineRule="auto"/>
    </w:pPr>
  </w:style>
  <w:style w:type="paragraph" w:customStyle="1" w:styleId="0C7BFA70D0874711A55CBD8F4AEECB9B">
    <w:name w:val="0C7BFA70D0874711A55CBD8F4AEECB9B"/>
    <w:rsid w:val="00EC106C"/>
    <w:pPr>
      <w:bidi/>
      <w:spacing w:after="200" w:line="276" w:lineRule="auto"/>
    </w:pPr>
  </w:style>
  <w:style w:type="paragraph" w:customStyle="1" w:styleId="9006FB07D4F548F68820EC7F3064C497">
    <w:name w:val="9006FB07D4F548F68820EC7F3064C497"/>
    <w:rsid w:val="00EC106C"/>
    <w:pPr>
      <w:bidi/>
      <w:spacing w:after="200" w:line="276" w:lineRule="auto"/>
    </w:pPr>
  </w:style>
  <w:style w:type="paragraph" w:customStyle="1" w:styleId="EA54CECA902D4E30AD0FB1F4FD0B25A7">
    <w:name w:val="EA54CECA902D4E30AD0FB1F4FD0B25A7"/>
    <w:rsid w:val="00EC106C"/>
    <w:pPr>
      <w:bidi/>
      <w:spacing w:after="200" w:line="276" w:lineRule="auto"/>
    </w:pPr>
  </w:style>
  <w:style w:type="paragraph" w:customStyle="1" w:styleId="7170F4D073C948F091DCDFBB13ED9426">
    <w:name w:val="7170F4D073C948F091DCDFBB13ED9426"/>
    <w:rsid w:val="00EC106C"/>
    <w:pPr>
      <w:bidi/>
      <w:spacing w:after="200" w:line="276" w:lineRule="auto"/>
    </w:pPr>
  </w:style>
  <w:style w:type="paragraph" w:customStyle="1" w:styleId="FD1EAD0176EE4D93B06233287792E834">
    <w:name w:val="FD1EAD0176EE4D93B06233287792E834"/>
    <w:rsid w:val="00EC106C"/>
    <w:pPr>
      <w:bidi/>
      <w:spacing w:after="200" w:line="276" w:lineRule="auto"/>
    </w:pPr>
  </w:style>
  <w:style w:type="paragraph" w:customStyle="1" w:styleId="04E6B181019643E2AA34905EBE6E1FD3">
    <w:name w:val="04E6B181019643E2AA34905EBE6E1FD3"/>
    <w:rsid w:val="00EC106C"/>
    <w:pPr>
      <w:bidi/>
      <w:spacing w:after="200" w:line="276" w:lineRule="auto"/>
    </w:pPr>
  </w:style>
  <w:style w:type="paragraph" w:customStyle="1" w:styleId="53E538BE777F4481BB2F899EE100FAC4">
    <w:name w:val="53E538BE777F4481BB2F899EE100FAC4"/>
    <w:rsid w:val="00EC106C"/>
    <w:pPr>
      <w:bidi/>
      <w:spacing w:after="200" w:line="276" w:lineRule="auto"/>
    </w:pPr>
  </w:style>
  <w:style w:type="paragraph" w:customStyle="1" w:styleId="62498346D99241DEAC014C12096F33E3">
    <w:name w:val="62498346D99241DEAC014C12096F33E3"/>
    <w:rsid w:val="00EC106C"/>
    <w:pPr>
      <w:bidi/>
      <w:spacing w:after="200" w:line="276" w:lineRule="auto"/>
    </w:pPr>
  </w:style>
  <w:style w:type="paragraph" w:customStyle="1" w:styleId="EE2CABF4F16C4D77BB67D07404D250A8">
    <w:name w:val="EE2CABF4F16C4D77BB67D07404D250A8"/>
    <w:rsid w:val="00EC106C"/>
    <w:pPr>
      <w:bidi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NIZZAR RM </CompanyAddress>
  <CompanyPhone>07507738545</CompanyPhone>
  <CompanyFax>CARGREEN31@ GMAIL.COM                                 </CompanyFax>
  <CompanyEmail>CARGREEN31@gmail.com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1421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Sarawar21</dc:creator>
  <cp:keywords/>
  <dc:description/>
  <cp:lastModifiedBy>DR.Ahmed Saker</cp:lastModifiedBy>
  <cp:revision>34</cp:revision>
  <dcterms:created xsi:type="dcterms:W3CDTF">2016-12-28T08:29:00Z</dcterms:created>
  <dcterms:modified xsi:type="dcterms:W3CDTF">2017-06-22T22:37:00Z</dcterms:modified>
</cp:coreProperties>
</file>